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4C44777" w14:textId="77777777" w:rsidTr="00F3373B">
        <w:trPr>
          <w:trHeight w:hRule="exact" w:val="117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5BFEC77" w14:textId="77B3A635" w:rsidR="00692703" w:rsidRPr="00CF1A49" w:rsidRDefault="00DB129B" w:rsidP="00E074BE">
            <w:pPr>
              <w:pStyle w:val="Title"/>
              <w:spacing w:line="192" w:lineRule="auto"/>
            </w:pPr>
            <w:r>
              <w:t>Emmanuel</w:t>
            </w:r>
            <w:r w:rsidR="00692703" w:rsidRPr="00CF1A49">
              <w:t xml:space="preserve"> </w:t>
            </w:r>
            <w:r w:rsidR="00DD2726" w:rsidRPr="00DD2726">
              <w:rPr>
                <w:color w:val="auto"/>
              </w:rPr>
              <w:t>J</w:t>
            </w:r>
            <w:r>
              <w:rPr>
                <w:rStyle w:val="IntenseEmphasis"/>
              </w:rPr>
              <w:t>ones</w:t>
            </w:r>
          </w:p>
          <w:p w14:paraId="7EDF5DBB" w14:textId="604B1C68" w:rsidR="00692703" w:rsidRPr="00CF1A49" w:rsidRDefault="001837E0" w:rsidP="00E074BE">
            <w:pPr>
              <w:pStyle w:val="ContactInfo"/>
              <w:spacing w:line="192" w:lineRule="auto"/>
              <w:contextualSpacing w:val="0"/>
            </w:pPr>
            <w:r>
              <w:t xml:space="preserve">Email </w:t>
            </w:r>
            <w:sdt>
              <w:sdtPr>
                <w:alias w:val="Enter address:"/>
                <w:tag w:val="Enter address:"/>
                <w:id w:val="352083995"/>
                <w:placeholder>
                  <w:docPart w:val="E97FCA0A1E7E4786A88C48F994689C7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54248595B7C431C958B5BAD3985AF7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</w:t>
            </w:r>
            <w:r w:rsidR="00024E2B">
              <w:t xml:space="preserve"> </w:t>
            </w:r>
            <w:sdt>
              <w:sdtPr>
                <w:alias w:val="Divider dot:"/>
                <w:tag w:val="Divider dot:"/>
                <w:id w:val="618569454"/>
                <w:placeholder>
                  <w:docPart w:val="B8CB00D4E0E14D03980D6C569560F7CD"/>
                </w:placeholder>
                <w:temporary/>
                <w:showingPlcHdr/>
                <w15:appearance w15:val="hidden"/>
              </w:sdtPr>
              <w:sdtEndPr/>
              <w:sdtContent>
                <w:r w:rsidR="00024E2B" w:rsidRPr="00CF1A49">
                  <w:t>·</w:t>
                </w:r>
              </w:sdtContent>
            </w:sdt>
            <w:r w:rsidR="0038730F">
              <w:t xml:space="preserve"> </w:t>
            </w:r>
            <w:r w:rsidR="00024E2B">
              <w:t>Phone</w:t>
            </w:r>
          </w:p>
          <w:p w14:paraId="5A1BBA3B" w14:textId="4D02FDC6" w:rsidR="00692703" w:rsidRPr="00CF1A49" w:rsidRDefault="00DB129B" w:rsidP="00E074BE">
            <w:pPr>
              <w:pStyle w:val="ContactInfoEmphasis"/>
              <w:spacing w:line="192" w:lineRule="auto"/>
              <w:contextualSpacing w:val="0"/>
            </w:pPr>
            <w:r>
              <w:t>Manny1206@hotmail.com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2717693A23F4EF595DB582A741CB7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1470D">
              <w:rPr>
                <w:sz w:val="21"/>
                <w:szCs w:val="21"/>
              </w:rPr>
              <w:t>linkedin.com/in/emmanuel-jones-827980190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14CC3341BA04F93B531541DA2CB47D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4E2B">
              <w:t>(571) 383-5454</w:t>
            </w:r>
          </w:p>
        </w:tc>
      </w:tr>
      <w:tr w:rsidR="00CE5BA4" w:rsidRPr="00CF1A49" w14:paraId="70D676C2" w14:textId="77777777" w:rsidTr="00F3373B">
        <w:trPr>
          <w:trHeight w:hRule="exact" w:val="72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3971FC" w14:textId="77668105" w:rsidR="00CE5BA4" w:rsidRPr="00F54579" w:rsidRDefault="00C5251A" w:rsidP="00F3373B">
            <w:pPr>
              <w:pStyle w:val="Title"/>
              <w:spacing w:line="19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As a junior </w:t>
            </w:r>
            <w:r w:rsidR="002028EC">
              <w:rPr>
                <w:rFonts w:asciiTheme="minorHAnsi" w:hAnsiTheme="minorHAnsi" w:cstheme="minorHAnsi"/>
                <w:caps w:val="0"/>
                <w:sz w:val="22"/>
                <w:szCs w:val="22"/>
              </w:rPr>
              <w:t>C.S.</w:t>
            </w:r>
            <w:r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 major at</w:t>
            </w:r>
            <w:r w:rsidR="002028EC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 GMU</w:t>
            </w:r>
            <w:r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, </w:t>
            </w:r>
            <w:proofErr w:type="gramStart"/>
            <w:r w:rsidR="002028EC"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>I’ve</w:t>
            </w:r>
            <w:proofErr w:type="gramEnd"/>
            <w:r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 been honing my skills in problem-solving, </w:t>
            </w:r>
            <w:r w:rsidR="002028EC">
              <w:rPr>
                <w:rFonts w:asciiTheme="minorHAnsi" w:hAnsiTheme="minorHAnsi" w:cstheme="minorHAnsi"/>
                <w:caps w:val="0"/>
                <w:sz w:val="22"/>
                <w:szCs w:val="22"/>
              </w:rPr>
              <w:t>OOP</w:t>
            </w:r>
            <w:r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, data structures, and web development. From data manipulation to webpage design, </w:t>
            </w:r>
            <w:proofErr w:type="gramStart"/>
            <w:r w:rsidR="002028EC"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>I’ve</w:t>
            </w:r>
            <w:proofErr w:type="gramEnd"/>
            <w:r w:rsidRPr="00F54579">
              <w:rPr>
                <w:rFonts w:asciiTheme="minorHAnsi" w:hAnsiTheme="minorHAnsi" w:cstheme="minorHAnsi"/>
                <w:caps w:val="0"/>
                <w:sz w:val="22"/>
                <w:szCs w:val="22"/>
              </w:rPr>
              <w:t xml:space="preserve"> explored a variety facets in computer science. I am now seeking to gain employer experience and build upon my education!</w:t>
            </w:r>
          </w:p>
        </w:tc>
      </w:tr>
    </w:tbl>
    <w:p w14:paraId="65FA8710" w14:textId="77777777" w:rsidR="004E01EB" w:rsidRPr="00CF1A49" w:rsidRDefault="00D030BE" w:rsidP="00426651">
      <w:pPr>
        <w:pStyle w:val="Heading1"/>
        <w:spacing w:before="200" w:after="120" w:line="192" w:lineRule="auto"/>
      </w:pPr>
      <w:sdt>
        <w:sdtPr>
          <w:alias w:val="Experience:"/>
          <w:tag w:val="Experience:"/>
          <w:id w:val="-1983300934"/>
          <w:placeholder>
            <w:docPart w:val="3BF7A0CD3E944A4DB787A153931F011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5406A5BB" w14:textId="77777777" w:rsidTr="005F6C2F">
        <w:tc>
          <w:tcPr>
            <w:tcW w:w="9553" w:type="dxa"/>
          </w:tcPr>
          <w:p w14:paraId="1FD77B5E" w14:textId="77777777" w:rsidR="00092049" w:rsidRPr="002D7CB6" w:rsidRDefault="00092049" w:rsidP="00092049">
            <w:pPr>
              <w:spacing w:line="192" w:lineRule="auto"/>
            </w:pPr>
          </w:p>
          <w:p w14:paraId="28A49ADE" w14:textId="77777777" w:rsidR="00092049" w:rsidRPr="00CF1A49" w:rsidRDefault="00092049" w:rsidP="00092049">
            <w:pPr>
              <w:pStyle w:val="Heading3"/>
              <w:spacing w:line="192" w:lineRule="auto"/>
              <w:contextualSpacing w:val="0"/>
              <w:outlineLvl w:val="2"/>
            </w:pPr>
            <w:r>
              <w:t>May 2020</w:t>
            </w:r>
            <w:r w:rsidRPr="00CF1A49">
              <w:t xml:space="preserve"> – </w:t>
            </w:r>
            <w:r>
              <w:t>August 2020</w:t>
            </w:r>
          </w:p>
          <w:p w14:paraId="4DD608B2" w14:textId="200641A0" w:rsidR="00092049" w:rsidRPr="00CF1A49" w:rsidRDefault="00092049" w:rsidP="00092049">
            <w:pPr>
              <w:pStyle w:val="Heading2"/>
              <w:spacing w:line="192" w:lineRule="auto"/>
              <w:contextualSpacing w:val="0"/>
              <w:outlineLvl w:val="1"/>
            </w:pPr>
            <w:r>
              <w:t>Financia</w:t>
            </w:r>
            <w:r w:rsidR="009511E4">
              <w:t>l</w:t>
            </w:r>
            <w:r>
              <w:t xml:space="preserve"> Engineering Intern</w:t>
            </w:r>
            <w:r w:rsidRPr="00CF1A49">
              <w:t xml:space="preserve">, </w:t>
            </w:r>
            <w:r w:rsidRPr="00BE1E21">
              <w:rPr>
                <w:b w:val="0"/>
                <w:color w:val="auto"/>
              </w:rPr>
              <w:t>Freddie Mac</w:t>
            </w:r>
          </w:p>
          <w:p w14:paraId="2ADDF39C" w14:textId="149D1D20" w:rsidR="00092049" w:rsidRDefault="000A58AD" w:rsidP="00E074BE">
            <w:pPr>
              <w:pStyle w:val="Heading3"/>
              <w:spacing w:line="192" w:lineRule="auto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Work full-time to d</w:t>
            </w:r>
            <w:r w:rsidR="00DB30A0">
              <w:rPr>
                <w:b w:val="0"/>
                <w:bCs/>
                <w:caps w:val="0"/>
              </w:rPr>
              <w:t xml:space="preserve">evelop </w:t>
            </w:r>
            <w:r w:rsidR="005D71D7">
              <w:rPr>
                <w:b w:val="0"/>
                <w:bCs/>
                <w:caps w:val="0"/>
              </w:rPr>
              <w:t xml:space="preserve">a </w:t>
            </w:r>
            <w:r w:rsidR="00DB30A0">
              <w:rPr>
                <w:b w:val="0"/>
                <w:bCs/>
                <w:caps w:val="0"/>
              </w:rPr>
              <w:t xml:space="preserve">financial </w:t>
            </w:r>
            <w:r w:rsidR="0073149A">
              <w:rPr>
                <w:b w:val="0"/>
                <w:bCs/>
                <w:caps w:val="0"/>
              </w:rPr>
              <w:t xml:space="preserve">modeling </w:t>
            </w:r>
            <w:r w:rsidR="005D71D7">
              <w:rPr>
                <w:b w:val="0"/>
                <w:bCs/>
                <w:caps w:val="0"/>
              </w:rPr>
              <w:t>application</w:t>
            </w:r>
            <w:r w:rsidR="0073149A">
              <w:rPr>
                <w:b w:val="0"/>
                <w:bCs/>
                <w:caps w:val="0"/>
              </w:rPr>
              <w:t xml:space="preserve"> </w:t>
            </w:r>
            <w:r w:rsidR="005D71D7">
              <w:rPr>
                <w:b w:val="0"/>
                <w:bCs/>
                <w:caps w:val="0"/>
              </w:rPr>
              <w:t>that</w:t>
            </w:r>
            <w:r w:rsidR="0073149A">
              <w:rPr>
                <w:b w:val="0"/>
                <w:bCs/>
                <w:caps w:val="0"/>
              </w:rPr>
              <w:t xml:space="preserve"> visualize</w:t>
            </w:r>
            <w:r w:rsidR="005D71D7">
              <w:rPr>
                <w:b w:val="0"/>
                <w:bCs/>
                <w:caps w:val="0"/>
              </w:rPr>
              <w:t>s</w:t>
            </w:r>
            <w:r w:rsidR="0073149A">
              <w:rPr>
                <w:b w:val="0"/>
                <w:bCs/>
                <w:caps w:val="0"/>
              </w:rPr>
              <w:t xml:space="preserve"> </w:t>
            </w:r>
            <w:r w:rsidR="006F33BB">
              <w:rPr>
                <w:b w:val="0"/>
                <w:bCs/>
                <w:caps w:val="0"/>
              </w:rPr>
              <w:t xml:space="preserve">grid data usage. </w:t>
            </w:r>
            <w:r>
              <w:rPr>
                <w:b w:val="0"/>
                <w:bCs/>
                <w:caps w:val="0"/>
              </w:rPr>
              <w:t xml:space="preserve">We </w:t>
            </w:r>
            <w:r w:rsidR="006F2F30">
              <w:rPr>
                <w:b w:val="0"/>
                <w:bCs/>
                <w:caps w:val="0"/>
              </w:rPr>
              <w:t xml:space="preserve">built an internal web application </w:t>
            </w:r>
            <w:r w:rsidR="006D4B04">
              <w:rPr>
                <w:b w:val="0"/>
                <w:bCs/>
                <w:caps w:val="0"/>
              </w:rPr>
              <w:t>that</w:t>
            </w:r>
            <w:r w:rsidR="006F2F30">
              <w:rPr>
                <w:b w:val="0"/>
                <w:bCs/>
                <w:caps w:val="0"/>
              </w:rPr>
              <w:t xml:space="preserve"> visualized </w:t>
            </w:r>
            <w:r w:rsidR="006D4B04">
              <w:rPr>
                <w:b w:val="0"/>
                <w:bCs/>
                <w:caps w:val="0"/>
              </w:rPr>
              <w:t xml:space="preserve">grid usage of Freddie Mac </w:t>
            </w:r>
            <w:r w:rsidR="002F0178">
              <w:rPr>
                <w:b w:val="0"/>
                <w:bCs/>
                <w:caps w:val="0"/>
              </w:rPr>
              <w:t xml:space="preserve">financial </w:t>
            </w:r>
            <w:r w:rsidR="00EA78B2">
              <w:rPr>
                <w:b w:val="0"/>
                <w:bCs/>
                <w:caps w:val="0"/>
              </w:rPr>
              <w:t>tools, using</w:t>
            </w:r>
            <w:r w:rsidR="006D4B04">
              <w:rPr>
                <w:b w:val="0"/>
                <w:bCs/>
                <w:caps w:val="0"/>
              </w:rPr>
              <w:t xml:space="preserve"> python</w:t>
            </w:r>
            <w:r w:rsidR="00EA78B2">
              <w:rPr>
                <w:b w:val="0"/>
                <w:bCs/>
                <w:caps w:val="0"/>
              </w:rPr>
              <w:t xml:space="preserve">, </w:t>
            </w:r>
            <w:r w:rsidR="00530F80">
              <w:rPr>
                <w:b w:val="0"/>
                <w:bCs/>
                <w:caps w:val="0"/>
              </w:rPr>
              <w:t xml:space="preserve">pandas, </w:t>
            </w:r>
            <w:proofErr w:type="spellStart"/>
            <w:r w:rsidR="006400AF">
              <w:rPr>
                <w:b w:val="0"/>
                <w:bCs/>
                <w:caps w:val="0"/>
              </w:rPr>
              <w:t>d</w:t>
            </w:r>
            <w:r w:rsidR="00EA78B2">
              <w:rPr>
                <w:b w:val="0"/>
                <w:bCs/>
                <w:caps w:val="0"/>
              </w:rPr>
              <w:t>jango</w:t>
            </w:r>
            <w:proofErr w:type="spellEnd"/>
            <w:r w:rsidR="00EA78B2">
              <w:rPr>
                <w:b w:val="0"/>
                <w:bCs/>
                <w:caps w:val="0"/>
              </w:rPr>
              <w:t>,</w:t>
            </w:r>
            <w:r w:rsidR="00530F80">
              <w:rPr>
                <w:b w:val="0"/>
                <w:bCs/>
                <w:caps w:val="0"/>
              </w:rPr>
              <w:t xml:space="preserve"> </w:t>
            </w:r>
            <w:r w:rsidR="006D4B04">
              <w:rPr>
                <w:b w:val="0"/>
                <w:bCs/>
                <w:caps w:val="0"/>
              </w:rPr>
              <w:t>and bokeh charting.</w:t>
            </w:r>
          </w:p>
          <w:p w14:paraId="4245BC07" w14:textId="77777777" w:rsidR="00A83596" w:rsidRPr="00DB30A0" w:rsidRDefault="00A83596" w:rsidP="00E074BE">
            <w:pPr>
              <w:pStyle w:val="Heading3"/>
              <w:spacing w:line="192" w:lineRule="auto"/>
              <w:contextualSpacing w:val="0"/>
              <w:outlineLvl w:val="2"/>
              <w:rPr>
                <w:b w:val="0"/>
                <w:bCs/>
              </w:rPr>
            </w:pPr>
          </w:p>
          <w:p w14:paraId="7EFE3CD7" w14:textId="77777777" w:rsidR="00E42C55" w:rsidRPr="00CF1A49" w:rsidRDefault="00E42C55" w:rsidP="00E42C55">
            <w:pPr>
              <w:pStyle w:val="Heading3"/>
              <w:spacing w:line="192" w:lineRule="auto"/>
              <w:contextualSpacing w:val="0"/>
              <w:outlineLvl w:val="2"/>
            </w:pPr>
            <w:r>
              <w:t>February 2020</w:t>
            </w:r>
            <w:r w:rsidRPr="00CF1A49">
              <w:t xml:space="preserve"> – </w:t>
            </w:r>
            <w:r>
              <w:t>MAY 2020</w:t>
            </w:r>
          </w:p>
          <w:p w14:paraId="7A70FAA4" w14:textId="5481E1B2" w:rsidR="00E42C55" w:rsidRDefault="00766C26" w:rsidP="00E42C55">
            <w:pPr>
              <w:spacing w:line="192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>W</w:t>
            </w:r>
            <w:r w:rsidR="008A2CFE">
              <w:rPr>
                <w:b/>
                <w:bCs/>
                <w:color w:val="1D824C" w:themeColor="accent1"/>
                <w:sz w:val="26"/>
                <w:szCs w:val="26"/>
              </w:rPr>
              <w:t>EB DEVELOPMENT</w:t>
            </w:r>
            <w:r w:rsidR="00E42C55" w:rsidRPr="00714C9F">
              <w:rPr>
                <w:b/>
                <w:bCs/>
                <w:color w:val="1D824C" w:themeColor="accent1"/>
                <w:sz w:val="26"/>
                <w:szCs w:val="26"/>
              </w:rPr>
              <w:t xml:space="preserve"> INTERN,</w:t>
            </w:r>
            <w:r w:rsidR="00E42C55" w:rsidRPr="00714C9F">
              <w:rPr>
                <w:sz w:val="26"/>
                <w:szCs w:val="26"/>
              </w:rPr>
              <w:t xml:space="preserve"> FROST MOUNTAIN LLC</w:t>
            </w:r>
          </w:p>
          <w:p w14:paraId="5B4C4D34" w14:textId="77777777" w:rsidR="00E42C55" w:rsidRDefault="00E42C55" w:rsidP="00E42C55">
            <w:pPr>
              <w:spacing w:line="192" w:lineRule="auto"/>
            </w:pPr>
            <w:r>
              <w:t>Working part-time for a startup dealing in data analytics and error handling. Using, ColdFusion and SQL (oracle/MySQL) we consolidate data from the multiple services a client may have. We also parse server-output errors to provide useful information when they would otherwise be too difficult to trace.</w:t>
            </w:r>
          </w:p>
          <w:p w14:paraId="1BB950A5" w14:textId="77777777" w:rsidR="00E42C55" w:rsidRDefault="00E42C55" w:rsidP="00E074BE">
            <w:pPr>
              <w:pStyle w:val="Heading3"/>
              <w:spacing w:line="192" w:lineRule="auto"/>
              <w:contextualSpacing w:val="0"/>
              <w:outlineLvl w:val="2"/>
            </w:pPr>
          </w:p>
          <w:p w14:paraId="571C554A" w14:textId="60EE23BD" w:rsidR="001D0BF1" w:rsidRPr="00CF1A49" w:rsidRDefault="00DB129B" w:rsidP="00E074BE">
            <w:pPr>
              <w:pStyle w:val="Heading3"/>
              <w:spacing w:line="192" w:lineRule="auto"/>
              <w:contextualSpacing w:val="0"/>
              <w:outlineLvl w:val="2"/>
            </w:pPr>
            <w:r>
              <w:t>April 2018</w:t>
            </w:r>
            <w:r w:rsidR="001D0BF1" w:rsidRPr="00CF1A49">
              <w:t xml:space="preserve"> – </w:t>
            </w:r>
            <w:r>
              <w:t>Present</w:t>
            </w:r>
          </w:p>
          <w:p w14:paraId="7500E7F9" w14:textId="77777777" w:rsidR="001D0BF1" w:rsidRPr="00CF1A49" w:rsidRDefault="00DB129B" w:rsidP="00E074BE">
            <w:pPr>
              <w:pStyle w:val="Heading2"/>
              <w:spacing w:line="192" w:lineRule="auto"/>
              <w:contextualSpacing w:val="0"/>
              <w:outlineLvl w:val="1"/>
            </w:pPr>
            <w:r>
              <w:t>Bridge Crew (12C)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U.S. Army Reserve</w:t>
            </w:r>
          </w:p>
          <w:p w14:paraId="01BCD607" w14:textId="5D61B6E6" w:rsidR="001E3120" w:rsidRDefault="00DB129B" w:rsidP="00E074BE">
            <w:pPr>
              <w:spacing w:line="192" w:lineRule="auto"/>
            </w:pPr>
            <w:r>
              <w:t xml:space="preserve">As a reservist, I train to build bridges that meet the army’s needs. We build a wide variety of bridges. Given a variety of conditions, we work as a team to problem-solve ways to build bridges anywhere. </w:t>
            </w:r>
          </w:p>
          <w:p w14:paraId="08B2862D" w14:textId="77777777" w:rsidR="008966FF" w:rsidRDefault="008966FF" w:rsidP="00E074BE">
            <w:pPr>
              <w:spacing w:line="192" w:lineRule="auto"/>
            </w:pPr>
          </w:p>
          <w:p w14:paraId="446B82D0" w14:textId="6EDF3DF6" w:rsidR="008966FF" w:rsidRPr="00CF1A49" w:rsidRDefault="008966FF" w:rsidP="008966FF">
            <w:pPr>
              <w:pStyle w:val="Heading3"/>
              <w:spacing w:line="192" w:lineRule="auto"/>
              <w:contextualSpacing w:val="0"/>
              <w:outlineLvl w:val="2"/>
            </w:pPr>
            <w:r>
              <w:t>February 2019</w:t>
            </w:r>
            <w:r w:rsidRPr="00CF1A49">
              <w:t xml:space="preserve"> – </w:t>
            </w:r>
            <w:r w:rsidR="00F479AF">
              <w:t>Present</w:t>
            </w:r>
          </w:p>
          <w:p w14:paraId="6B864F36" w14:textId="77777777" w:rsidR="008966FF" w:rsidRPr="00CF1A49" w:rsidRDefault="008966FF" w:rsidP="008966FF">
            <w:pPr>
              <w:pStyle w:val="Heading2"/>
              <w:spacing w:line="192" w:lineRule="auto"/>
              <w:contextualSpacing w:val="0"/>
              <w:outlineLvl w:val="1"/>
            </w:pPr>
            <w:bookmarkStart w:id="0" w:name="_Hlk31540209"/>
            <w:r>
              <w:t>Crew</w:t>
            </w:r>
            <w:r w:rsidRPr="00CF1A49">
              <w:t>,</w:t>
            </w:r>
            <w:bookmarkEnd w:id="0"/>
            <w:r w:rsidRPr="00CF1A49">
              <w:t xml:space="preserve"> </w:t>
            </w:r>
            <w:r>
              <w:rPr>
                <w:rStyle w:val="SubtleReference"/>
              </w:rPr>
              <w:t>Chipotle</w:t>
            </w:r>
          </w:p>
          <w:p w14:paraId="3ED03178" w14:textId="1A99BFCF" w:rsidR="008966FF" w:rsidRPr="00CF1A49" w:rsidRDefault="008966FF" w:rsidP="008966FF">
            <w:pPr>
              <w:spacing w:line="192" w:lineRule="auto"/>
            </w:pPr>
            <w:r>
              <w:t>Prepare high quality, healthy Mexican food for patrons on the George Mason University campus. I work part-time as a griller and cashier.</w:t>
            </w:r>
          </w:p>
        </w:tc>
      </w:tr>
    </w:tbl>
    <w:p w14:paraId="5B3A5A17" w14:textId="2AF75852" w:rsidR="00B63D6C" w:rsidRPr="00CF1A49" w:rsidRDefault="00B63D6C" w:rsidP="00E074BE">
      <w:pPr>
        <w:pStyle w:val="Heading1"/>
        <w:spacing w:line="192" w:lineRule="auto"/>
      </w:pPr>
      <w:r>
        <w:t>Projects</w:t>
      </w:r>
    </w:p>
    <w:tbl>
      <w:tblPr>
        <w:tblStyle w:val="TableGrid"/>
        <w:tblW w:w="4939" w:type="pct"/>
        <w:tblInd w:w="67" w:type="dxa"/>
        <w:tblLook w:val="04A0" w:firstRow="1" w:lastRow="0" w:firstColumn="1" w:lastColumn="0" w:noHBand="0" w:noVBand="1"/>
        <w:tblDescription w:val="Education layout table"/>
      </w:tblPr>
      <w:tblGrid>
        <w:gridCol w:w="9223"/>
      </w:tblGrid>
      <w:tr w:rsidR="00B63D6C" w:rsidRPr="00CF1A49" w14:paraId="1FAAC446" w14:textId="77777777" w:rsidTr="005F6C2F">
        <w:tc>
          <w:tcPr>
            <w:tcW w:w="9223" w:type="dxa"/>
            <w:tcBorders>
              <w:left w:val="dotted" w:sz="18" w:space="0" w:color="C4C4C4" w:themeColor="text2" w:themeTint="40"/>
            </w:tcBorders>
            <w:shd w:val="clear" w:color="auto" w:fill="auto"/>
          </w:tcPr>
          <w:p w14:paraId="2E489515" w14:textId="77777777" w:rsidR="00B63D6C" w:rsidRDefault="00D0642E" w:rsidP="006400AF">
            <w:pPr>
              <w:pStyle w:val="Heading2"/>
              <w:spacing w:line="192" w:lineRule="auto"/>
              <w:ind w:left="504"/>
              <w:contextualSpacing w:val="0"/>
              <w:outlineLvl w:val="1"/>
            </w:pPr>
            <w:r>
              <w:t>Trailfinder</w:t>
            </w:r>
          </w:p>
          <w:p w14:paraId="0947DFE7" w14:textId="77777777" w:rsidR="0005749E" w:rsidRDefault="00A830D8" w:rsidP="006400AF">
            <w:pPr>
              <w:spacing w:line="192" w:lineRule="auto"/>
              <w:ind w:left="504"/>
            </w:pPr>
            <w:r>
              <w:t xml:space="preserve">I like hiking and running trails, so I decided to make a web app for finding </w:t>
            </w:r>
            <w:r w:rsidR="005B5D14">
              <w:t xml:space="preserve">trails to explore anywhere </w:t>
            </w:r>
            <w:r w:rsidR="00455EDC">
              <w:t>I go</w:t>
            </w:r>
            <w:r w:rsidR="00C10C58">
              <w:t>!</w:t>
            </w:r>
            <w:r w:rsidR="00455EDC">
              <w:t xml:space="preserve"> It features </w:t>
            </w:r>
            <w:r w:rsidR="00E362BD">
              <w:t>Angular, Google Maps API, Firebase,</w:t>
            </w:r>
            <w:r w:rsidR="003E6527">
              <w:t xml:space="preserve"> and is </w:t>
            </w:r>
            <w:r w:rsidR="00C10C58">
              <w:t>a SPA.</w:t>
            </w:r>
            <w:r w:rsidR="00AC3293">
              <w:t xml:space="preserve"> </w:t>
            </w:r>
          </w:p>
          <w:p w14:paraId="0EC110B6" w14:textId="5E34C4EB" w:rsidR="0005749E" w:rsidRPr="00CF1A49" w:rsidRDefault="00D030BE" w:rsidP="006400AF">
            <w:pPr>
              <w:spacing w:line="192" w:lineRule="auto"/>
              <w:ind w:left="504"/>
            </w:pPr>
            <w:hyperlink r:id="rId7" w:history="1">
              <w:r w:rsidR="004E23D1" w:rsidRPr="00DD25B3">
                <w:rPr>
                  <w:rStyle w:val="Hyperlink"/>
                </w:rPr>
                <w:t>https://manny1206.github.io/Trailfinder/</w:t>
              </w:r>
            </w:hyperlink>
            <w:r w:rsidR="004E23D1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39809C2EF0D74E4DA99846A7CC3491EB"/>
        </w:placeholder>
        <w:temporary/>
        <w:showingPlcHdr/>
        <w15:appearance w15:val="hidden"/>
      </w:sdtPr>
      <w:sdtEndPr/>
      <w:sdtContent>
        <w:p w14:paraId="6A671A2A" w14:textId="51509E5B" w:rsidR="00DA59AA" w:rsidRPr="00CF1A49" w:rsidRDefault="00DA59AA" w:rsidP="00E074BE">
          <w:pPr>
            <w:pStyle w:val="Heading1"/>
            <w:spacing w:line="192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29B1384" w14:textId="77777777" w:rsidTr="005C20D5">
        <w:tc>
          <w:tcPr>
            <w:tcW w:w="9290" w:type="dxa"/>
          </w:tcPr>
          <w:p w14:paraId="1063AD6E" w14:textId="19A693BD" w:rsidR="001D0BF1" w:rsidRPr="00CF1A49" w:rsidRDefault="00EF5E28" w:rsidP="00E074BE">
            <w:pPr>
              <w:pStyle w:val="Heading3"/>
              <w:spacing w:line="192" w:lineRule="auto"/>
              <w:contextualSpacing w:val="0"/>
              <w:outlineLvl w:val="2"/>
            </w:pPr>
            <w:r>
              <w:t>DEC</w:t>
            </w:r>
            <w:r w:rsidR="001D0BF1" w:rsidRPr="00CF1A49">
              <w:t xml:space="preserve"> </w:t>
            </w:r>
            <w:r w:rsidR="00E32647">
              <w:t>2021</w:t>
            </w:r>
          </w:p>
          <w:p w14:paraId="5B010537" w14:textId="77777777" w:rsidR="001D0BF1" w:rsidRPr="00CF1A49" w:rsidRDefault="00E32647" w:rsidP="00E074BE">
            <w:pPr>
              <w:pStyle w:val="Heading2"/>
              <w:spacing w:line="192" w:lineRule="auto"/>
              <w:contextualSpacing w:val="0"/>
              <w:outlineLvl w:val="1"/>
            </w:pPr>
            <w:r>
              <w:t>B.S.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George Mason University</w:t>
            </w:r>
          </w:p>
          <w:p w14:paraId="6F1E2F47" w14:textId="77777777" w:rsidR="007538DC" w:rsidRDefault="00E32647" w:rsidP="00E074BE">
            <w:pPr>
              <w:tabs>
                <w:tab w:val="left" w:pos="2730"/>
              </w:tabs>
              <w:spacing w:line="192" w:lineRule="auto"/>
              <w:contextualSpacing w:val="0"/>
            </w:pPr>
            <w:r>
              <w:t>3.0 GPA</w:t>
            </w:r>
            <w:r w:rsidR="00491871">
              <w:tab/>
            </w:r>
          </w:p>
          <w:p w14:paraId="5131E7EB" w14:textId="77777777" w:rsidR="00491871" w:rsidRPr="00CF1A49" w:rsidRDefault="00491871" w:rsidP="00E074BE">
            <w:pPr>
              <w:tabs>
                <w:tab w:val="left" w:pos="2730"/>
              </w:tabs>
              <w:spacing w:line="192" w:lineRule="auto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EB8387F46684417E86F15C70DC861A68"/>
        </w:placeholder>
        <w:temporary/>
        <w:showingPlcHdr/>
        <w15:appearance w15:val="hidden"/>
      </w:sdtPr>
      <w:sdtEndPr/>
      <w:sdtContent>
        <w:p w14:paraId="12486D12" w14:textId="77777777" w:rsidR="00486277" w:rsidRPr="00CF1A49" w:rsidRDefault="00486277" w:rsidP="00E074BE">
          <w:pPr>
            <w:pStyle w:val="Heading1"/>
            <w:spacing w:line="192" w:lineRule="auto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7B537FA" w14:textId="77777777" w:rsidTr="00CF1A49">
        <w:tc>
          <w:tcPr>
            <w:tcW w:w="4675" w:type="dxa"/>
          </w:tcPr>
          <w:p w14:paraId="6275DEB7" w14:textId="4F25833F" w:rsidR="001F4E6D" w:rsidRDefault="00E32647" w:rsidP="00F56583">
            <w:pPr>
              <w:pStyle w:val="ListBullet"/>
              <w:spacing w:line="192" w:lineRule="auto"/>
              <w:contextualSpacing w:val="0"/>
            </w:pPr>
            <w:r>
              <w:t>Java</w:t>
            </w:r>
            <w:r w:rsidR="0090380C">
              <w:t xml:space="preserve">, </w:t>
            </w:r>
            <w:r w:rsidR="00F56583">
              <w:t xml:space="preserve">Python, </w:t>
            </w:r>
            <w:r>
              <w:t>C</w:t>
            </w:r>
          </w:p>
          <w:p w14:paraId="6D751F13" w14:textId="5E1F5409" w:rsidR="00E32647" w:rsidRDefault="00E32647" w:rsidP="00542B0F">
            <w:pPr>
              <w:pStyle w:val="ListBullet"/>
              <w:spacing w:line="192" w:lineRule="auto"/>
              <w:contextualSpacing w:val="0"/>
            </w:pPr>
            <w:r>
              <w:t>CSS</w:t>
            </w:r>
            <w:r w:rsidR="00A62633">
              <w:t>, HTML</w:t>
            </w:r>
            <w:r w:rsidR="00542B0F">
              <w:t xml:space="preserve">, </w:t>
            </w:r>
            <w:r w:rsidR="0090380C">
              <w:t>JavaScript</w:t>
            </w:r>
          </w:p>
          <w:p w14:paraId="4135FB96" w14:textId="2311F513" w:rsidR="00EA78B2" w:rsidRPr="006E1507" w:rsidRDefault="00945366" w:rsidP="00EF5E28">
            <w:pPr>
              <w:pStyle w:val="ListBullet"/>
              <w:spacing w:line="192" w:lineRule="auto"/>
              <w:contextualSpacing w:val="0"/>
            </w:pPr>
            <w:r>
              <w:t>AWS Certified Cloud Practitioner</w:t>
            </w:r>
          </w:p>
        </w:tc>
        <w:tc>
          <w:tcPr>
            <w:tcW w:w="4675" w:type="dxa"/>
            <w:tcMar>
              <w:left w:w="360" w:type="dxa"/>
            </w:tcMar>
          </w:tcPr>
          <w:p w14:paraId="74272488" w14:textId="7CAC488D" w:rsidR="00681903" w:rsidRDefault="00F56583" w:rsidP="00F56583">
            <w:pPr>
              <w:pStyle w:val="ListBullet"/>
              <w:spacing w:line="192" w:lineRule="auto"/>
              <w:contextualSpacing w:val="0"/>
            </w:pPr>
            <w:r>
              <w:t>Angular, Django</w:t>
            </w:r>
          </w:p>
          <w:p w14:paraId="418F7135" w14:textId="77777777" w:rsidR="00E32647" w:rsidRDefault="00E32647" w:rsidP="00E074BE">
            <w:pPr>
              <w:pStyle w:val="ListBullet"/>
              <w:spacing w:line="192" w:lineRule="auto"/>
              <w:contextualSpacing w:val="0"/>
            </w:pPr>
            <w:r>
              <w:t>Secret Security Clearance</w:t>
            </w:r>
          </w:p>
          <w:p w14:paraId="024F4FCE" w14:textId="707EB780" w:rsidR="00EF5E28" w:rsidRPr="006E1507" w:rsidRDefault="00945366" w:rsidP="00E074BE">
            <w:pPr>
              <w:pStyle w:val="ListBullet"/>
              <w:spacing w:line="192" w:lineRule="auto"/>
              <w:contextualSpacing w:val="0"/>
            </w:pPr>
            <w:r>
              <w:t>Eagle Scout</w:t>
            </w:r>
          </w:p>
        </w:tc>
      </w:tr>
    </w:tbl>
    <w:p w14:paraId="3E3136C2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D403E" w14:textId="77777777" w:rsidR="00D030BE" w:rsidRDefault="00D030BE" w:rsidP="0068194B">
      <w:r>
        <w:separator/>
      </w:r>
    </w:p>
    <w:p w14:paraId="32C64053" w14:textId="77777777" w:rsidR="00D030BE" w:rsidRDefault="00D030BE"/>
    <w:p w14:paraId="7A9E73A9" w14:textId="77777777" w:rsidR="00D030BE" w:rsidRDefault="00D030BE"/>
  </w:endnote>
  <w:endnote w:type="continuationSeparator" w:id="0">
    <w:p w14:paraId="34BA27E3" w14:textId="77777777" w:rsidR="00D030BE" w:rsidRDefault="00D030BE" w:rsidP="0068194B">
      <w:r>
        <w:continuationSeparator/>
      </w:r>
    </w:p>
    <w:p w14:paraId="64990123" w14:textId="77777777" w:rsidR="00D030BE" w:rsidRDefault="00D030BE"/>
    <w:p w14:paraId="5CCD751A" w14:textId="77777777" w:rsidR="00D030BE" w:rsidRDefault="00D03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CA5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B9C89" w14:textId="77777777" w:rsidR="00D030BE" w:rsidRDefault="00D030BE" w:rsidP="0068194B">
      <w:r>
        <w:separator/>
      </w:r>
    </w:p>
    <w:p w14:paraId="7970F481" w14:textId="77777777" w:rsidR="00D030BE" w:rsidRDefault="00D030BE"/>
    <w:p w14:paraId="7D60F6AA" w14:textId="77777777" w:rsidR="00D030BE" w:rsidRDefault="00D030BE"/>
  </w:footnote>
  <w:footnote w:type="continuationSeparator" w:id="0">
    <w:p w14:paraId="3EBE4BAB" w14:textId="77777777" w:rsidR="00D030BE" w:rsidRDefault="00D030BE" w:rsidP="0068194B">
      <w:r>
        <w:continuationSeparator/>
      </w:r>
    </w:p>
    <w:p w14:paraId="2569A435" w14:textId="77777777" w:rsidR="00D030BE" w:rsidRDefault="00D030BE"/>
    <w:p w14:paraId="60CD4ADC" w14:textId="77777777" w:rsidR="00D030BE" w:rsidRDefault="00D030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D94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0B988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B"/>
    <w:rsid w:val="000001EF"/>
    <w:rsid w:val="00007322"/>
    <w:rsid w:val="00007728"/>
    <w:rsid w:val="00014E9C"/>
    <w:rsid w:val="00024584"/>
    <w:rsid w:val="00024730"/>
    <w:rsid w:val="00024E2B"/>
    <w:rsid w:val="00055E95"/>
    <w:rsid w:val="0005749E"/>
    <w:rsid w:val="0007021F"/>
    <w:rsid w:val="0008209C"/>
    <w:rsid w:val="00085971"/>
    <w:rsid w:val="00086780"/>
    <w:rsid w:val="00092049"/>
    <w:rsid w:val="000A58AD"/>
    <w:rsid w:val="000B2BA5"/>
    <w:rsid w:val="000F2F8C"/>
    <w:rsid w:val="0010006E"/>
    <w:rsid w:val="001045A8"/>
    <w:rsid w:val="00114A91"/>
    <w:rsid w:val="00122BC1"/>
    <w:rsid w:val="001427E1"/>
    <w:rsid w:val="00163668"/>
    <w:rsid w:val="00171566"/>
    <w:rsid w:val="00174676"/>
    <w:rsid w:val="001755A8"/>
    <w:rsid w:val="001807A6"/>
    <w:rsid w:val="001837E0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28EC"/>
    <w:rsid w:val="00203573"/>
    <w:rsid w:val="0020597D"/>
    <w:rsid w:val="00213B4C"/>
    <w:rsid w:val="0022350D"/>
    <w:rsid w:val="00224098"/>
    <w:rsid w:val="002253B0"/>
    <w:rsid w:val="00227F3F"/>
    <w:rsid w:val="00233C10"/>
    <w:rsid w:val="00236D54"/>
    <w:rsid w:val="00241D8C"/>
    <w:rsid w:val="00241FDB"/>
    <w:rsid w:val="0024720C"/>
    <w:rsid w:val="00257708"/>
    <w:rsid w:val="002617AE"/>
    <w:rsid w:val="002638D0"/>
    <w:rsid w:val="002647D3"/>
    <w:rsid w:val="00275EAE"/>
    <w:rsid w:val="002947D6"/>
    <w:rsid w:val="00294998"/>
    <w:rsid w:val="00297F18"/>
    <w:rsid w:val="002A1945"/>
    <w:rsid w:val="002B2958"/>
    <w:rsid w:val="002B3FC8"/>
    <w:rsid w:val="002C12E5"/>
    <w:rsid w:val="002D23C5"/>
    <w:rsid w:val="002D6137"/>
    <w:rsid w:val="002D7CB6"/>
    <w:rsid w:val="002E7E61"/>
    <w:rsid w:val="002F0178"/>
    <w:rsid w:val="002F05E5"/>
    <w:rsid w:val="002F254D"/>
    <w:rsid w:val="002F30E4"/>
    <w:rsid w:val="00306FA8"/>
    <w:rsid w:val="00307140"/>
    <w:rsid w:val="00316DFF"/>
    <w:rsid w:val="00325B57"/>
    <w:rsid w:val="003276C9"/>
    <w:rsid w:val="00336056"/>
    <w:rsid w:val="003544E1"/>
    <w:rsid w:val="00366398"/>
    <w:rsid w:val="0038730F"/>
    <w:rsid w:val="003A0632"/>
    <w:rsid w:val="003A30E5"/>
    <w:rsid w:val="003A6ADF"/>
    <w:rsid w:val="003B252D"/>
    <w:rsid w:val="003B5928"/>
    <w:rsid w:val="003C1574"/>
    <w:rsid w:val="003D380F"/>
    <w:rsid w:val="003E160D"/>
    <w:rsid w:val="003E6527"/>
    <w:rsid w:val="003F1D5F"/>
    <w:rsid w:val="00405128"/>
    <w:rsid w:val="00406CFF"/>
    <w:rsid w:val="00416B25"/>
    <w:rsid w:val="00420592"/>
    <w:rsid w:val="00424053"/>
    <w:rsid w:val="00426651"/>
    <w:rsid w:val="004319E0"/>
    <w:rsid w:val="00437E8C"/>
    <w:rsid w:val="00440225"/>
    <w:rsid w:val="00455EDC"/>
    <w:rsid w:val="00456E58"/>
    <w:rsid w:val="004726BC"/>
    <w:rsid w:val="00474105"/>
    <w:rsid w:val="00480E6E"/>
    <w:rsid w:val="00486277"/>
    <w:rsid w:val="00491871"/>
    <w:rsid w:val="00494CF6"/>
    <w:rsid w:val="00495F8D"/>
    <w:rsid w:val="004A1FAE"/>
    <w:rsid w:val="004A32FF"/>
    <w:rsid w:val="004B06EB"/>
    <w:rsid w:val="004B6AD0"/>
    <w:rsid w:val="004B6ADD"/>
    <w:rsid w:val="004C2D5D"/>
    <w:rsid w:val="004C33E1"/>
    <w:rsid w:val="004E01EB"/>
    <w:rsid w:val="004E23D1"/>
    <w:rsid w:val="004E2794"/>
    <w:rsid w:val="00510392"/>
    <w:rsid w:val="00513E2A"/>
    <w:rsid w:val="00530F80"/>
    <w:rsid w:val="00542B0F"/>
    <w:rsid w:val="00566A35"/>
    <w:rsid w:val="0056701E"/>
    <w:rsid w:val="005740D7"/>
    <w:rsid w:val="005A0F26"/>
    <w:rsid w:val="005A1B10"/>
    <w:rsid w:val="005A6850"/>
    <w:rsid w:val="005B1B1B"/>
    <w:rsid w:val="005B5D14"/>
    <w:rsid w:val="005C20D5"/>
    <w:rsid w:val="005C5707"/>
    <w:rsid w:val="005C5932"/>
    <w:rsid w:val="005D3CA7"/>
    <w:rsid w:val="005D4CC1"/>
    <w:rsid w:val="005D71D7"/>
    <w:rsid w:val="005F4B91"/>
    <w:rsid w:val="005F55D2"/>
    <w:rsid w:val="005F6C2F"/>
    <w:rsid w:val="0062312F"/>
    <w:rsid w:val="00625F2C"/>
    <w:rsid w:val="006400AF"/>
    <w:rsid w:val="00645025"/>
    <w:rsid w:val="006618E9"/>
    <w:rsid w:val="00680FB7"/>
    <w:rsid w:val="00681903"/>
    <w:rsid w:val="0068194B"/>
    <w:rsid w:val="00692703"/>
    <w:rsid w:val="006A1962"/>
    <w:rsid w:val="006A3492"/>
    <w:rsid w:val="006B5D48"/>
    <w:rsid w:val="006B7D7B"/>
    <w:rsid w:val="006C1A5E"/>
    <w:rsid w:val="006D4B04"/>
    <w:rsid w:val="006E1507"/>
    <w:rsid w:val="006E723E"/>
    <w:rsid w:val="006F2F30"/>
    <w:rsid w:val="006F33BB"/>
    <w:rsid w:val="00712D8B"/>
    <w:rsid w:val="00714C9F"/>
    <w:rsid w:val="00721BE8"/>
    <w:rsid w:val="007273B7"/>
    <w:rsid w:val="0073149A"/>
    <w:rsid w:val="00733E0A"/>
    <w:rsid w:val="0074403D"/>
    <w:rsid w:val="00746D44"/>
    <w:rsid w:val="007536AD"/>
    <w:rsid w:val="007538DC"/>
    <w:rsid w:val="00757803"/>
    <w:rsid w:val="00765FC9"/>
    <w:rsid w:val="00766C26"/>
    <w:rsid w:val="0079206B"/>
    <w:rsid w:val="00796076"/>
    <w:rsid w:val="007C0566"/>
    <w:rsid w:val="007C606B"/>
    <w:rsid w:val="007E0C73"/>
    <w:rsid w:val="007E6A61"/>
    <w:rsid w:val="00801140"/>
    <w:rsid w:val="00803404"/>
    <w:rsid w:val="00834955"/>
    <w:rsid w:val="008501F8"/>
    <w:rsid w:val="00855B59"/>
    <w:rsid w:val="00860461"/>
    <w:rsid w:val="0086487C"/>
    <w:rsid w:val="00870B20"/>
    <w:rsid w:val="008829F8"/>
    <w:rsid w:val="00885897"/>
    <w:rsid w:val="008966FF"/>
    <w:rsid w:val="008A2CFE"/>
    <w:rsid w:val="008A6538"/>
    <w:rsid w:val="008C6B44"/>
    <w:rsid w:val="008C7056"/>
    <w:rsid w:val="008E5957"/>
    <w:rsid w:val="008F1386"/>
    <w:rsid w:val="008F3B14"/>
    <w:rsid w:val="00901899"/>
    <w:rsid w:val="0090344B"/>
    <w:rsid w:val="0090380C"/>
    <w:rsid w:val="00905715"/>
    <w:rsid w:val="0091321E"/>
    <w:rsid w:val="00913946"/>
    <w:rsid w:val="0092726B"/>
    <w:rsid w:val="009361BA"/>
    <w:rsid w:val="00944F78"/>
    <w:rsid w:val="00945366"/>
    <w:rsid w:val="009510E7"/>
    <w:rsid w:val="009511E4"/>
    <w:rsid w:val="00952C89"/>
    <w:rsid w:val="009571D8"/>
    <w:rsid w:val="009650EA"/>
    <w:rsid w:val="0097790C"/>
    <w:rsid w:val="0098506E"/>
    <w:rsid w:val="009A44CE"/>
    <w:rsid w:val="009B5178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DA6"/>
    <w:rsid w:val="00A34BA2"/>
    <w:rsid w:val="00A36F27"/>
    <w:rsid w:val="00A42E32"/>
    <w:rsid w:val="00A45263"/>
    <w:rsid w:val="00A4668A"/>
    <w:rsid w:val="00A46E63"/>
    <w:rsid w:val="00A51DC5"/>
    <w:rsid w:val="00A53DE1"/>
    <w:rsid w:val="00A615E1"/>
    <w:rsid w:val="00A62633"/>
    <w:rsid w:val="00A755E8"/>
    <w:rsid w:val="00A830D8"/>
    <w:rsid w:val="00A83596"/>
    <w:rsid w:val="00A93A5D"/>
    <w:rsid w:val="00AB32F8"/>
    <w:rsid w:val="00AB610B"/>
    <w:rsid w:val="00AC3293"/>
    <w:rsid w:val="00AD360E"/>
    <w:rsid w:val="00AD40FB"/>
    <w:rsid w:val="00AD782D"/>
    <w:rsid w:val="00AE7650"/>
    <w:rsid w:val="00AF74EB"/>
    <w:rsid w:val="00B00645"/>
    <w:rsid w:val="00B10EBE"/>
    <w:rsid w:val="00B236F1"/>
    <w:rsid w:val="00B50F99"/>
    <w:rsid w:val="00B51D1B"/>
    <w:rsid w:val="00B540F4"/>
    <w:rsid w:val="00B60FD0"/>
    <w:rsid w:val="00B622DF"/>
    <w:rsid w:val="00B6332A"/>
    <w:rsid w:val="00B63D6C"/>
    <w:rsid w:val="00B8071E"/>
    <w:rsid w:val="00B81760"/>
    <w:rsid w:val="00B8494C"/>
    <w:rsid w:val="00BA1546"/>
    <w:rsid w:val="00BA1858"/>
    <w:rsid w:val="00BB4E51"/>
    <w:rsid w:val="00BD431F"/>
    <w:rsid w:val="00BE1E21"/>
    <w:rsid w:val="00BE423E"/>
    <w:rsid w:val="00BF61AC"/>
    <w:rsid w:val="00C10C58"/>
    <w:rsid w:val="00C211AE"/>
    <w:rsid w:val="00C47FA6"/>
    <w:rsid w:val="00C5251A"/>
    <w:rsid w:val="00C55A95"/>
    <w:rsid w:val="00C57FC6"/>
    <w:rsid w:val="00C66A7D"/>
    <w:rsid w:val="00C779DA"/>
    <w:rsid w:val="00C814F7"/>
    <w:rsid w:val="00C824E5"/>
    <w:rsid w:val="00CA4B4D"/>
    <w:rsid w:val="00CB35C3"/>
    <w:rsid w:val="00CB47B8"/>
    <w:rsid w:val="00CD323D"/>
    <w:rsid w:val="00CE4030"/>
    <w:rsid w:val="00CE5BA4"/>
    <w:rsid w:val="00CE64B3"/>
    <w:rsid w:val="00CF1A49"/>
    <w:rsid w:val="00CF3F53"/>
    <w:rsid w:val="00D030BE"/>
    <w:rsid w:val="00D0630C"/>
    <w:rsid w:val="00D0642E"/>
    <w:rsid w:val="00D243A9"/>
    <w:rsid w:val="00D305E5"/>
    <w:rsid w:val="00D37CD3"/>
    <w:rsid w:val="00D66A52"/>
    <w:rsid w:val="00D66EFA"/>
    <w:rsid w:val="00D72A2D"/>
    <w:rsid w:val="00D800ED"/>
    <w:rsid w:val="00D9521A"/>
    <w:rsid w:val="00DA3914"/>
    <w:rsid w:val="00DA59AA"/>
    <w:rsid w:val="00DB129B"/>
    <w:rsid w:val="00DB30A0"/>
    <w:rsid w:val="00DB6915"/>
    <w:rsid w:val="00DB7E1E"/>
    <w:rsid w:val="00DC1B78"/>
    <w:rsid w:val="00DC25DD"/>
    <w:rsid w:val="00DC2A2F"/>
    <w:rsid w:val="00DC600B"/>
    <w:rsid w:val="00DD2726"/>
    <w:rsid w:val="00DE0FAA"/>
    <w:rsid w:val="00DE136D"/>
    <w:rsid w:val="00DE6534"/>
    <w:rsid w:val="00DF4D6C"/>
    <w:rsid w:val="00E01923"/>
    <w:rsid w:val="00E074BE"/>
    <w:rsid w:val="00E14498"/>
    <w:rsid w:val="00E2397A"/>
    <w:rsid w:val="00E254DB"/>
    <w:rsid w:val="00E300FC"/>
    <w:rsid w:val="00E32647"/>
    <w:rsid w:val="00E362BD"/>
    <w:rsid w:val="00E362DB"/>
    <w:rsid w:val="00E42C55"/>
    <w:rsid w:val="00E5632B"/>
    <w:rsid w:val="00E67E25"/>
    <w:rsid w:val="00E70240"/>
    <w:rsid w:val="00E71E6B"/>
    <w:rsid w:val="00E81CC5"/>
    <w:rsid w:val="00E85A87"/>
    <w:rsid w:val="00E85B4A"/>
    <w:rsid w:val="00E9528E"/>
    <w:rsid w:val="00EA5099"/>
    <w:rsid w:val="00EA78B2"/>
    <w:rsid w:val="00EC1351"/>
    <w:rsid w:val="00EC4CBF"/>
    <w:rsid w:val="00EE2CA8"/>
    <w:rsid w:val="00EF17E8"/>
    <w:rsid w:val="00EF51D9"/>
    <w:rsid w:val="00EF52B0"/>
    <w:rsid w:val="00EF5E28"/>
    <w:rsid w:val="00F130DD"/>
    <w:rsid w:val="00F24884"/>
    <w:rsid w:val="00F3373B"/>
    <w:rsid w:val="00F476C4"/>
    <w:rsid w:val="00F479AF"/>
    <w:rsid w:val="00F54579"/>
    <w:rsid w:val="00F56583"/>
    <w:rsid w:val="00F61DF9"/>
    <w:rsid w:val="00F81960"/>
    <w:rsid w:val="00F8769D"/>
    <w:rsid w:val="00F9350C"/>
    <w:rsid w:val="00F94EB5"/>
    <w:rsid w:val="00F9624D"/>
    <w:rsid w:val="00FA2769"/>
    <w:rsid w:val="00FB31C1"/>
    <w:rsid w:val="00FB58F2"/>
    <w:rsid w:val="00FB7276"/>
    <w:rsid w:val="00FC6AEA"/>
    <w:rsid w:val="00FD00AB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4F7AC"/>
  <w15:chartTrackingRefBased/>
  <w15:docId w15:val="{294A3D38-5C9F-4100-AC7D-5D6AA464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5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nny1206.github.io/Trailfind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j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7FCA0A1E7E4786A88C48F99468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0DC70-9C0F-40EA-9BEE-241EB6F60481}"/>
      </w:docPartPr>
      <w:docPartBody>
        <w:p w:rsidR="006209A8" w:rsidRDefault="00B64072">
          <w:pPr>
            <w:pStyle w:val="E97FCA0A1E7E4786A88C48F994689C74"/>
          </w:pPr>
          <w:r w:rsidRPr="00CF1A49">
            <w:t>Address</w:t>
          </w:r>
        </w:p>
      </w:docPartBody>
    </w:docPart>
    <w:docPart>
      <w:docPartPr>
        <w:name w:val="B54248595B7C431C958B5BAD3985A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465BB-3AEA-4864-A4A7-4C8A74C9047E}"/>
      </w:docPartPr>
      <w:docPartBody>
        <w:p w:rsidR="006209A8" w:rsidRDefault="00B64072">
          <w:pPr>
            <w:pStyle w:val="B54248595B7C431C958B5BAD3985AF72"/>
          </w:pPr>
          <w:r w:rsidRPr="00CF1A49">
            <w:t>·</w:t>
          </w:r>
        </w:p>
      </w:docPartBody>
    </w:docPart>
    <w:docPart>
      <w:docPartPr>
        <w:name w:val="82717693A23F4EF595DB582A741C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B2CA-4334-4580-9579-3D9B5D827C2B}"/>
      </w:docPartPr>
      <w:docPartBody>
        <w:p w:rsidR="006209A8" w:rsidRDefault="00B64072">
          <w:pPr>
            <w:pStyle w:val="82717693A23F4EF595DB582A741CB7DF"/>
          </w:pPr>
          <w:r w:rsidRPr="00CF1A49">
            <w:t>·</w:t>
          </w:r>
        </w:p>
      </w:docPartBody>
    </w:docPart>
    <w:docPart>
      <w:docPartPr>
        <w:name w:val="614CC3341BA04F93B531541DA2CB4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1044D-D4B6-4C51-A5E1-4F7F1119698A}"/>
      </w:docPartPr>
      <w:docPartBody>
        <w:p w:rsidR="006209A8" w:rsidRDefault="00B64072">
          <w:pPr>
            <w:pStyle w:val="614CC3341BA04F93B531541DA2CB47DC"/>
          </w:pPr>
          <w:r w:rsidRPr="00CF1A49">
            <w:t>·</w:t>
          </w:r>
        </w:p>
      </w:docPartBody>
    </w:docPart>
    <w:docPart>
      <w:docPartPr>
        <w:name w:val="3BF7A0CD3E944A4DB787A153931F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EEB06-3FA3-48B3-B1D3-9D7D00D0F97D}"/>
      </w:docPartPr>
      <w:docPartBody>
        <w:p w:rsidR="006209A8" w:rsidRDefault="00B64072">
          <w:pPr>
            <w:pStyle w:val="3BF7A0CD3E944A4DB787A153931F011F"/>
          </w:pPr>
          <w:r w:rsidRPr="00CF1A49">
            <w:t>Experience</w:t>
          </w:r>
        </w:p>
      </w:docPartBody>
    </w:docPart>
    <w:docPart>
      <w:docPartPr>
        <w:name w:val="39809C2EF0D74E4DA99846A7CC34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9D54F-F602-4F12-9ADF-EB0B5D7358B5}"/>
      </w:docPartPr>
      <w:docPartBody>
        <w:p w:rsidR="006209A8" w:rsidRDefault="00B64072">
          <w:pPr>
            <w:pStyle w:val="39809C2EF0D74E4DA99846A7CC3491EB"/>
          </w:pPr>
          <w:r w:rsidRPr="00CF1A49">
            <w:t>Education</w:t>
          </w:r>
        </w:p>
      </w:docPartBody>
    </w:docPart>
    <w:docPart>
      <w:docPartPr>
        <w:name w:val="EB8387F46684417E86F15C70DC86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6525A-B706-49F7-AED8-BF493C73C973}"/>
      </w:docPartPr>
      <w:docPartBody>
        <w:p w:rsidR="006209A8" w:rsidRDefault="00B64072">
          <w:pPr>
            <w:pStyle w:val="EB8387F46684417E86F15C70DC861A68"/>
          </w:pPr>
          <w:r w:rsidRPr="00CF1A49">
            <w:t>Skills</w:t>
          </w:r>
        </w:p>
      </w:docPartBody>
    </w:docPart>
    <w:docPart>
      <w:docPartPr>
        <w:name w:val="B8CB00D4E0E14D03980D6C569560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D5E30-EED9-41FD-A47E-72C818DF0657}"/>
      </w:docPartPr>
      <w:docPartBody>
        <w:p w:rsidR="009A47D9" w:rsidRDefault="00A446FB" w:rsidP="00A446FB">
          <w:pPr>
            <w:pStyle w:val="B8CB00D4E0E14D03980D6C569560F7C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72"/>
    <w:rsid w:val="000F03DB"/>
    <w:rsid w:val="0011483A"/>
    <w:rsid w:val="00321F28"/>
    <w:rsid w:val="005C6A28"/>
    <w:rsid w:val="006209A8"/>
    <w:rsid w:val="00810FE7"/>
    <w:rsid w:val="009A47D9"/>
    <w:rsid w:val="00A446FB"/>
    <w:rsid w:val="00B64072"/>
    <w:rsid w:val="00F0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50DAE6CE041A7B1FF95C359A1C3BD">
    <w:name w:val="12450DAE6CE041A7B1FF95C359A1C3B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55EB46201D4A60ABA5B047B88E2270">
    <w:name w:val="E555EB46201D4A60ABA5B047B88E2270"/>
  </w:style>
  <w:style w:type="paragraph" w:customStyle="1" w:styleId="E97FCA0A1E7E4786A88C48F994689C74">
    <w:name w:val="E97FCA0A1E7E4786A88C48F994689C74"/>
  </w:style>
  <w:style w:type="paragraph" w:customStyle="1" w:styleId="B54248595B7C431C958B5BAD3985AF72">
    <w:name w:val="B54248595B7C431C958B5BAD3985AF72"/>
  </w:style>
  <w:style w:type="paragraph" w:customStyle="1" w:styleId="4FEA37EB16A34CC288EEE71CFF1675AA">
    <w:name w:val="4FEA37EB16A34CC288EEE71CFF1675AA"/>
  </w:style>
  <w:style w:type="paragraph" w:customStyle="1" w:styleId="0B04F982FD264436A27CF040A608B7B9">
    <w:name w:val="0B04F982FD264436A27CF040A608B7B9"/>
  </w:style>
  <w:style w:type="paragraph" w:customStyle="1" w:styleId="82717693A23F4EF595DB582A741CB7DF">
    <w:name w:val="82717693A23F4EF595DB582A741CB7DF"/>
  </w:style>
  <w:style w:type="paragraph" w:customStyle="1" w:styleId="B8AA41FA2EB940BBBD2D05D9F359B4BE">
    <w:name w:val="B8AA41FA2EB940BBBD2D05D9F359B4BE"/>
  </w:style>
  <w:style w:type="paragraph" w:customStyle="1" w:styleId="614CC3341BA04F93B531541DA2CB47DC">
    <w:name w:val="614CC3341BA04F93B531541DA2CB47DC"/>
  </w:style>
  <w:style w:type="paragraph" w:customStyle="1" w:styleId="A97158A12D154B819E65CB66F4FD679C">
    <w:name w:val="A97158A12D154B819E65CB66F4FD679C"/>
  </w:style>
  <w:style w:type="paragraph" w:customStyle="1" w:styleId="BA2264CE1BE946B6A518F79DC8764253">
    <w:name w:val="BA2264CE1BE946B6A518F79DC8764253"/>
  </w:style>
  <w:style w:type="paragraph" w:customStyle="1" w:styleId="3BF7A0CD3E944A4DB787A153931F011F">
    <w:name w:val="3BF7A0CD3E944A4DB787A153931F011F"/>
  </w:style>
  <w:style w:type="paragraph" w:customStyle="1" w:styleId="5768BAE7CA7C462E893608B97981DA35">
    <w:name w:val="5768BAE7CA7C462E893608B97981DA35"/>
  </w:style>
  <w:style w:type="paragraph" w:customStyle="1" w:styleId="F2C587349CF244E49B982908312C3C70">
    <w:name w:val="F2C587349CF244E49B982908312C3C70"/>
  </w:style>
  <w:style w:type="paragraph" w:customStyle="1" w:styleId="28D58141A0264FCC9DC78855B024FC48">
    <w:name w:val="28D58141A0264FCC9DC78855B024FC4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A3F21B875294815A0CCEAF5CEA16F02">
    <w:name w:val="8A3F21B875294815A0CCEAF5CEA16F02"/>
  </w:style>
  <w:style w:type="paragraph" w:customStyle="1" w:styleId="E0479B293F4E490E90FC8F126EB16161">
    <w:name w:val="E0479B293F4E490E90FC8F126EB16161"/>
  </w:style>
  <w:style w:type="paragraph" w:customStyle="1" w:styleId="EA472BCA1B9444B9B45D72E28DF9C0B7">
    <w:name w:val="EA472BCA1B9444B9B45D72E28DF9C0B7"/>
  </w:style>
  <w:style w:type="paragraph" w:customStyle="1" w:styleId="2AEC78D9250649D9B262B520D212B9F8">
    <w:name w:val="2AEC78D9250649D9B262B520D212B9F8"/>
  </w:style>
  <w:style w:type="paragraph" w:customStyle="1" w:styleId="68DC268B15124426A334944ECB76ACE5">
    <w:name w:val="68DC268B15124426A334944ECB76ACE5"/>
  </w:style>
  <w:style w:type="paragraph" w:customStyle="1" w:styleId="BCB173FA30D2489DAD15487CF4E2514F">
    <w:name w:val="BCB173FA30D2489DAD15487CF4E2514F"/>
  </w:style>
  <w:style w:type="paragraph" w:customStyle="1" w:styleId="C70519A774EF425198DA3F2A72789892">
    <w:name w:val="C70519A774EF425198DA3F2A72789892"/>
  </w:style>
  <w:style w:type="paragraph" w:customStyle="1" w:styleId="39809C2EF0D74E4DA99846A7CC3491EB">
    <w:name w:val="39809C2EF0D74E4DA99846A7CC3491EB"/>
  </w:style>
  <w:style w:type="paragraph" w:customStyle="1" w:styleId="D17410E15F7E438D98C14EC02AB07B31">
    <w:name w:val="D17410E15F7E438D98C14EC02AB07B31"/>
  </w:style>
  <w:style w:type="paragraph" w:customStyle="1" w:styleId="E9E2DA08BB2F4463AA8D7A5C22A1F740">
    <w:name w:val="E9E2DA08BB2F4463AA8D7A5C22A1F740"/>
  </w:style>
  <w:style w:type="paragraph" w:customStyle="1" w:styleId="5CA79E35795143CBBC8295D95934B6A6">
    <w:name w:val="5CA79E35795143CBBC8295D95934B6A6"/>
  </w:style>
  <w:style w:type="paragraph" w:customStyle="1" w:styleId="DE8AA2C2A24446079DD5CCDB9537BE84">
    <w:name w:val="DE8AA2C2A24446079DD5CCDB9537BE84"/>
  </w:style>
  <w:style w:type="paragraph" w:customStyle="1" w:styleId="2E742EDD4D0C4512855BA03358BDB7C4">
    <w:name w:val="2E742EDD4D0C4512855BA03358BDB7C4"/>
  </w:style>
  <w:style w:type="paragraph" w:customStyle="1" w:styleId="355DC96BBC95431DB90645243AD08975">
    <w:name w:val="355DC96BBC95431DB90645243AD08975"/>
  </w:style>
  <w:style w:type="paragraph" w:customStyle="1" w:styleId="559E49901AFA416086CE66049637652B">
    <w:name w:val="559E49901AFA416086CE66049637652B"/>
  </w:style>
  <w:style w:type="paragraph" w:customStyle="1" w:styleId="50839A9210C14459A694630CF47EE68A">
    <w:name w:val="50839A9210C14459A694630CF47EE68A"/>
  </w:style>
  <w:style w:type="paragraph" w:customStyle="1" w:styleId="B7ACB70A6C134450B386691AD1A5D049">
    <w:name w:val="B7ACB70A6C134450B386691AD1A5D049"/>
  </w:style>
  <w:style w:type="paragraph" w:customStyle="1" w:styleId="0796FB86BE704871AB2ACB147A2EFD82">
    <w:name w:val="0796FB86BE704871AB2ACB147A2EFD82"/>
  </w:style>
  <w:style w:type="paragraph" w:customStyle="1" w:styleId="EB8387F46684417E86F15C70DC861A68">
    <w:name w:val="EB8387F46684417E86F15C70DC861A68"/>
  </w:style>
  <w:style w:type="paragraph" w:customStyle="1" w:styleId="51BE6D1972384584B207697B4748385B">
    <w:name w:val="51BE6D1972384584B207697B4748385B"/>
  </w:style>
  <w:style w:type="paragraph" w:customStyle="1" w:styleId="C55DB4759C244113B1F2F7A26FAD31C6">
    <w:name w:val="C55DB4759C244113B1F2F7A26FAD31C6"/>
  </w:style>
  <w:style w:type="paragraph" w:customStyle="1" w:styleId="4C96718663084265B3E59C76A4DB23EB">
    <w:name w:val="4C96718663084265B3E59C76A4DB23EB"/>
  </w:style>
  <w:style w:type="paragraph" w:customStyle="1" w:styleId="7AC5ED3CA334424D9ED2C78D174DF428">
    <w:name w:val="7AC5ED3CA334424D9ED2C78D174DF428"/>
  </w:style>
  <w:style w:type="paragraph" w:customStyle="1" w:styleId="D6606D7BAECF44309BF6BC6E6FA834F8">
    <w:name w:val="D6606D7BAECF44309BF6BC6E6FA834F8"/>
  </w:style>
  <w:style w:type="paragraph" w:customStyle="1" w:styleId="7BC45DB1439A480F9F72634E5769A508">
    <w:name w:val="7BC45DB1439A480F9F72634E5769A508"/>
  </w:style>
  <w:style w:type="paragraph" w:customStyle="1" w:styleId="D0052EF6FD4146A49FD623762F8C8991">
    <w:name w:val="D0052EF6FD4146A49FD623762F8C8991"/>
  </w:style>
  <w:style w:type="paragraph" w:customStyle="1" w:styleId="B7BAB1F312AF4AE3BAA144C17978692A">
    <w:name w:val="B7BAB1F312AF4AE3BAA144C17978692A"/>
    <w:rsid w:val="006209A8"/>
  </w:style>
  <w:style w:type="paragraph" w:customStyle="1" w:styleId="3F3273B4A67D4A5DA5B8070E73BDC193">
    <w:name w:val="3F3273B4A67D4A5DA5B8070E73BDC193"/>
    <w:rsid w:val="006209A8"/>
  </w:style>
  <w:style w:type="paragraph" w:customStyle="1" w:styleId="F944A83C6F4B4B29A35170086ADA32BB">
    <w:name w:val="F944A83C6F4B4B29A35170086ADA32BB"/>
    <w:rsid w:val="006209A8"/>
  </w:style>
  <w:style w:type="paragraph" w:customStyle="1" w:styleId="B8CB00D4E0E14D03980D6C569560F7CD">
    <w:name w:val="B8CB00D4E0E14D03980D6C569560F7CD"/>
    <w:rsid w:val="00A44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Jones</dc:creator>
  <cp:keywords/>
  <dc:description/>
  <cp:lastModifiedBy>Emmanuel</cp:lastModifiedBy>
  <cp:revision>100</cp:revision>
  <cp:lastPrinted>2020-08-01T12:56:00Z</cp:lastPrinted>
  <dcterms:created xsi:type="dcterms:W3CDTF">2019-12-22T03:14:00Z</dcterms:created>
  <dcterms:modified xsi:type="dcterms:W3CDTF">2020-08-24T16:03:00Z</dcterms:modified>
  <cp:category/>
</cp:coreProperties>
</file>