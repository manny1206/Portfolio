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4C44777" w14:textId="77777777" w:rsidTr="00F3373B">
        <w:trPr>
          <w:trHeight w:hRule="exact" w:val="117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5BFEC77" w14:textId="77B3A635" w:rsidR="00692703" w:rsidRPr="00CF1A49" w:rsidRDefault="00DB129B" w:rsidP="00E074BE">
            <w:pPr>
              <w:pStyle w:val="Title"/>
              <w:spacing w:line="192" w:lineRule="auto"/>
            </w:pPr>
            <w:r>
              <w:t>Emmanuel</w:t>
            </w:r>
            <w:r w:rsidR="00692703" w:rsidRPr="00CF1A49">
              <w:t xml:space="preserve"> </w:t>
            </w:r>
            <w:r w:rsidR="00DD2726" w:rsidRPr="00DD2726">
              <w:rPr>
                <w:color w:val="auto"/>
              </w:rPr>
              <w:t>J</w:t>
            </w:r>
            <w:r>
              <w:rPr>
                <w:rStyle w:val="IntenseEmphasis"/>
              </w:rPr>
              <w:t>ones</w:t>
            </w:r>
          </w:p>
          <w:p w14:paraId="7EDF5DBB" w14:textId="604B1C68" w:rsidR="00692703" w:rsidRPr="00CF1A49" w:rsidRDefault="001837E0" w:rsidP="00E074BE">
            <w:pPr>
              <w:pStyle w:val="ContactInfo"/>
              <w:spacing w:line="192" w:lineRule="auto"/>
              <w:contextualSpacing w:val="0"/>
            </w:pPr>
            <w:r>
              <w:t xml:space="preserve">Email </w:t>
            </w:r>
            <w:sdt>
              <w:sdtPr>
                <w:alias w:val="Enter address:"/>
                <w:tag w:val="Enter address:"/>
                <w:id w:val="352083995"/>
                <w:placeholder>
                  <w:docPart w:val="E97FCA0A1E7E4786A88C48F994689C7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54248595B7C431C958B5BAD3985AF7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LinkedIn</w:t>
            </w:r>
            <w:r w:rsidR="00024E2B">
              <w:t xml:space="preserve"> </w:t>
            </w:r>
            <w:sdt>
              <w:sdtPr>
                <w:alias w:val="Divider dot:"/>
                <w:tag w:val="Divider dot:"/>
                <w:id w:val="618569454"/>
                <w:placeholder>
                  <w:docPart w:val="B8CB00D4E0E14D03980D6C569560F7CD"/>
                </w:placeholder>
                <w:temporary/>
                <w:showingPlcHdr/>
                <w15:appearance w15:val="hidden"/>
              </w:sdtPr>
              <w:sdtEndPr/>
              <w:sdtContent>
                <w:r w:rsidR="00024E2B" w:rsidRPr="00CF1A49">
                  <w:t>·</w:t>
                </w:r>
              </w:sdtContent>
            </w:sdt>
            <w:r w:rsidR="0038730F">
              <w:t xml:space="preserve"> </w:t>
            </w:r>
            <w:r w:rsidR="00024E2B">
              <w:t>Phone</w:t>
            </w:r>
          </w:p>
          <w:p w14:paraId="5A1BBA3B" w14:textId="4D02FDC6" w:rsidR="00692703" w:rsidRPr="00CF1A49" w:rsidRDefault="00DB129B" w:rsidP="00E074BE">
            <w:pPr>
              <w:pStyle w:val="ContactInfoEmphasis"/>
              <w:spacing w:line="192" w:lineRule="auto"/>
              <w:contextualSpacing w:val="0"/>
            </w:pPr>
            <w:r>
              <w:t>Manny1206@hotmail.com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2717693A23F4EF595DB582A741CB7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1470D">
              <w:rPr>
                <w:sz w:val="21"/>
                <w:szCs w:val="21"/>
              </w:rPr>
              <w:t>linkedin.com/in/emmanuel-jones-827980190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14CC3341BA04F93B531541DA2CB47D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24E2B">
              <w:t>(571) 383-5454</w:t>
            </w:r>
          </w:p>
        </w:tc>
      </w:tr>
    </w:tbl>
    <w:p w14:paraId="659FB506" w14:textId="63CA3974" w:rsidR="00A02805" w:rsidRDefault="00A02805" w:rsidP="006E1507"/>
    <w:p w14:paraId="600B13F8" w14:textId="240A0276" w:rsidR="00A02805" w:rsidRDefault="00A02805" w:rsidP="006E1507"/>
    <w:p w14:paraId="4775872C" w14:textId="34B05611" w:rsidR="00506735" w:rsidRDefault="00506735" w:rsidP="006E1507">
      <w:r>
        <w:t>Protagonist</w:t>
      </w:r>
    </w:p>
    <w:p w14:paraId="2F0D3BE4" w14:textId="21154144" w:rsidR="00A02805" w:rsidRDefault="00AB1C41" w:rsidP="006E1507">
      <w:r>
        <w:t>Software Engineering Intern</w:t>
      </w:r>
    </w:p>
    <w:p w14:paraId="386C0997" w14:textId="6BE29A32" w:rsidR="00AB1C41" w:rsidRDefault="00AB1C41" w:rsidP="006E1507"/>
    <w:p w14:paraId="6F427010" w14:textId="62D21869" w:rsidR="00506735" w:rsidRDefault="00506735" w:rsidP="006E1507"/>
    <w:p w14:paraId="30FF6510" w14:textId="0AE2E0E8" w:rsidR="00506735" w:rsidRDefault="00506735" w:rsidP="006E1507">
      <w:r>
        <w:t>Dear Protagonist,</w:t>
      </w:r>
    </w:p>
    <w:p w14:paraId="3CDAD702" w14:textId="32774071" w:rsidR="00506735" w:rsidRDefault="00506735" w:rsidP="006E1507"/>
    <w:p w14:paraId="23F00B4A" w14:textId="4AEDE05C" w:rsidR="00506735" w:rsidRDefault="00506735" w:rsidP="006E1507"/>
    <w:p w14:paraId="22C51865" w14:textId="698A7053" w:rsidR="00506735" w:rsidRDefault="00FD0357" w:rsidP="006E1507">
      <w:r>
        <w:t xml:space="preserve">As a rising senior who has been steadily growing </w:t>
      </w:r>
      <w:r w:rsidR="00E62908">
        <w:t xml:space="preserve">who has been steadily building experience, I am </w:t>
      </w:r>
      <w:r w:rsidR="00A5646E">
        <w:t xml:space="preserve">very </w:t>
      </w:r>
      <w:r w:rsidR="00E62908">
        <w:t xml:space="preserve">interested in your position for a </w:t>
      </w:r>
      <w:r w:rsidR="00A5646E">
        <w:t xml:space="preserve">Python </w:t>
      </w:r>
      <w:r w:rsidR="00E62908">
        <w:t>Sof</w:t>
      </w:r>
      <w:r w:rsidR="00A5646E">
        <w:t xml:space="preserve">tware Engineering Intern. </w:t>
      </w:r>
      <w:r w:rsidR="00E3210A">
        <w:t xml:space="preserve">My current experience aligns with this role extremely well and I hope to </w:t>
      </w:r>
      <w:r w:rsidR="00A06343">
        <w:t>use your company to really hone my skills in Python</w:t>
      </w:r>
      <w:r w:rsidR="001D2DE2">
        <w:t xml:space="preserve"> and data analys</w:t>
      </w:r>
      <w:r w:rsidR="009B370C">
        <w:t>is software</w:t>
      </w:r>
      <w:r w:rsidR="002C6A42">
        <w:t>!</w:t>
      </w:r>
    </w:p>
    <w:p w14:paraId="4C00F9D1" w14:textId="5C7C9BBE" w:rsidR="009B370C" w:rsidRDefault="009B370C" w:rsidP="006E1507"/>
    <w:p w14:paraId="336FB98A" w14:textId="27839058" w:rsidR="009B370C" w:rsidRDefault="009B370C" w:rsidP="006E1507">
      <w:r>
        <w:t xml:space="preserve">From my prior internships </w:t>
      </w:r>
      <w:r w:rsidR="002C6A42">
        <w:t>and personal endeavors, I have formed relevant experience that I think suit the needs of your company:</w:t>
      </w:r>
    </w:p>
    <w:p w14:paraId="7D454A25" w14:textId="3D86B629" w:rsidR="002C6A42" w:rsidRDefault="00256D53" w:rsidP="002C6A42">
      <w:pPr>
        <w:pStyle w:val="ListParagraph"/>
        <w:numPr>
          <w:ilvl w:val="0"/>
          <w:numId w:val="14"/>
        </w:numPr>
      </w:pPr>
      <w:r>
        <w:t>Scrum/Agile Software Development</w:t>
      </w:r>
    </w:p>
    <w:p w14:paraId="74072160" w14:textId="4D4E5879" w:rsidR="00256D53" w:rsidRDefault="007970D9" w:rsidP="002C6A42">
      <w:pPr>
        <w:pStyle w:val="ListParagraph"/>
        <w:numPr>
          <w:ilvl w:val="0"/>
          <w:numId w:val="14"/>
        </w:numPr>
      </w:pPr>
      <w:r>
        <w:t>Python</w:t>
      </w:r>
    </w:p>
    <w:p w14:paraId="51A50A20" w14:textId="6C8C0CA1" w:rsidR="007970D9" w:rsidRDefault="007970D9" w:rsidP="002C6A42">
      <w:pPr>
        <w:pStyle w:val="ListParagraph"/>
        <w:numPr>
          <w:ilvl w:val="0"/>
          <w:numId w:val="14"/>
        </w:numPr>
      </w:pPr>
      <w:r>
        <w:t>Pandas</w:t>
      </w:r>
    </w:p>
    <w:p w14:paraId="53CD6636" w14:textId="303E1A2D" w:rsidR="007970D9" w:rsidRDefault="007970D9" w:rsidP="002C6A42">
      <w:pPr>
        <w:pStyle w:val="ListParagraph"/>
        <w:numPr>
          <w:ilvl w:val="0"/>
          <w:numId w:val="14"/>
        </w:numPr>
      </w:pPr>
      <w:r>
        <w:t>Bokeh</w:t>
      </w:r>
    </w:p>
    <w:p w14:paraId="597F0205" w14:textId="59A93CBD" w:rsidR="007970D9" w:rsidRDefault="007970D9" w:rsidP="002C6A42">
      <w:pPr>
        <w:pStyle w:val="ListParagraph"/>
        <w:numPr>
          <w:ilvl w:val="0"/>
          <w:numId w:val="14"/>
        </w:numPr>
      </w:pPr>
      <w:r>
        <w:t>Git</w:t>
      </w:r>
    </w:p>
    <w:p w14:paraId="5C19E91E" w14:textId="71713368" w:rsidR="007970D9" w:rsidRDefault="007970D9" w:rsidP="007970D9">
      <w:pPr>
        <w:pStyle w:val="ListParagraph"/>
        <w:numPr>
          <w:ilvl w:val="0"/>
          <w:numId w:val="14"/>
        </w:numPr>
      </w:pPr>
      <w:r>
        <w:t>Docker</w:t>
      </w:r>
    </w:p>
    <w:p w14:paraId="1ECE1378" w14:textId="0B57AC85" w:rsidR="00412424" w:rsidRDefault="00412424" w:rsidP="007970D9">
      <w:pPr>
        <w:pStyle w:val="ListParagraph"/>
        <w:numPr>
          <w:ilvl w:val="0"/>
          <w:numId w:val="14"/>
        </w:numPr>
      </w:pPr>
      <w:r>
        <w:t>Team</w:t>
      </w:r>
      <w:r w:rsidR="00F57272">
        <w:t>work and Problem-solving skills</w:t>
      </w:r>
    </w:p>
    <w:p w14:paraId="3D8216C0" w14:textId="77CEC8B5" w:rsidR="00F57272" w:rsidRDefault="00F57272" w:rsidP="00F57272"/>
    <w:p w14:paraId="52F6B48D" w14:textId="72612C35" w:rsidR="00B9553B" w:rsidRDefault="00B9553B" w:rsidP="00F57272">
      <w:r>
        <w:t>Beyond these skills, I have m</w:t>
      </w:r>
      <w:r w:rsidR="003D3627">
        <w:t>uch more knowledge that I believe would be impactful at Protagonist</w:t>
      </w:r>
      <w:r w:rsidR="00997F47">
        <w:t xml:space="preserve">. I hope you give me the opportunity to </w:t>
      </w:r>
      <w:r w:rsidR="00625ED1">
        <w:t>use your company to further my career path.</w:t>
      </w:r>
    </w:p>
    <w:p w14:paraId="14E9E19F" w14:textId="6B8147AF" w:rsidR="00625ED1" w:rsidRDefault="00625ED1" w:rsidP="00F57272"/>
    <w:p w14:paraId="59A7E3E2" w14:textId="7ADEC056" w:rsidR="00625ED1" w:rsidRDefault="00D9577D" w:rsidP="00F57272">
      <w:r>
        <w:t>Thank you,</w:t>
      </w:r>
    </w:p>
    <w:p w14:paraId="4E859788" w14:textId="761312A5" w:rsidR="00D9577D" w:rsidRDefault="00D9577D" w:rsidP="00F57272"/>
    <w:p w14:paraId="54BF46C4" w14:textId="06269CA0" w:rsidR="00D9577D" w:rsidRPr="006E1507" w:rsidRDefault="00D9577D" w:rsidP="00F57272">
      <w:r>
        <w:t>Emmanuel Jones</w:t>
      </w:r>
      <w:bookmarkStart w:id="0" w:name="_GoBack"/>
      <w:bookmarkEnd w:id="0"/>
    </w:p>
    <w:sectPr w:rsidR="00D9577D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262B2" w14:textId="77777777" w:rsidR="00654CB8" w:rsidRDefault="00654CB8" w:rsidP="0068194B">
      <w:r>
        <w:separator/>
      </w:r>
    </w:p>
    <w:p w14:paraId="44510ED2" w14:textId="77777777" w:rsidR="00654CB8" w:rsidRDefault="00654CB8"/>
    <w:p w14:paraId="74B2650E" w14:textId="77777777" w:rsidR="00654CB8" w:rsidRDefault="00654CB8"/>
  </w:endnote>
  <w:endnote w:type="continuationSeparator" w:id="0">
    <w:p w14:paraId="5920B657" w14:textId="77777777" w:rsidR="00654CB8" w:rsidRDefault="00654CB8" w:rsidP="0068194B">
      <w:r>
        <w:continuationSeparator/>
      </w:r>
    </w:p>
    <w:p w14:paraId="570013E0" w14:textId="77777777" w:rsidR="00654CB8" w:rsidRDefault="00654CB8"/>
    <w:p w14:paraId="39076446" w14:textId="77777777" w:rsidR="00654CB8" w:rsidRDefault="00654C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0CA5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4C3FB" w14:textId="77777777" w:rsidR="00654CB8" w:rsidRDefault="00654CB8" w:rsidP="0068194B">
      <w:r>
        <w:separator/>
      </w:r>
    </w:p>
    <w:p w14:paraId="57FF62ED" w14:textId="77777777" w:rsidR="00654CB8" w:rsidRDefault="00654CB8"/>
    <w:p w14:paraId="7B8309EB" w14:textId="77777777" w:rsidR="00654CB8" w:rsidRDefault="00654CB8"/>
  </w:footnote>
  <w:footnote w:type="continuationSeparator" w:id="0">
    <w:p w14:paraId="0EC8AE39" w14:textId="77777777" w:rsidR="00654CB8" w:rsidRDefault="00654CB8" w:rsidP="0068194B">
      <w:r>
        <w:continuationSeparator/>
      </w:r>
    </w:p>
    <w:p w14:paraId="43D083C5" w14:textId="77777777" w:rsidR="00654CB8" w:rsidRDefault="00654CB8"/>
    <w:p w14:paraId="315BE5D9" w14:textId="77777777" w:rsidR="00654CB8" w:rsidRDefault="00654C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D94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560B988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F035B6A"/>
    <w:multiLevelType w:val="hybridMultilevel"/>
    <w:tmpl w:val="8C0A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9B"/>
    <w:rsid w:val="000001EF"/>
    <w:rsid w:val="00007322"/>
    <w:rsid w:val="00007728"/>
    <w:rsid w:val="00014E9C"/>
    <w:rsid w:val="00024584"/>
    <w:rsid w:val="00024730"/>
    <w:rsid w:val="00024E2B"/>
    <w:rsid w:val="00055E95"/>
    <w:rsid w:val="0005749E"/>
    <w:rsid w:val="0007021F"/>
    <w:rsid w:val="0008209C"/>
    <w:rsid w:val="00085971"/>
    <w:rsid w:val="00086780"/>
    <w:rsid w:val="00092049"/>
    <w:rsid w:val="000A58AD"/>
    <w:rsid w:val="000B2BA5"/>
    <w:rsid w:val="000F2F8C"/>
    <w:rsid w:val="0010006E"/>
    <w:rsid w:val="001045A8"/>
    <w:rsid w:val="00114A91"/>
    <w:rsid w:val="00122BC1"/>
    <w:rsid w:val="001427E1"/>
    <w:rsid w:val="00163668"/>
    <w:rsid w:val="00171566"/>
    <w:rsid w:val="00174676"/>
    <w:rsid w:val="001755A8"/>
    <w:rsid w:val="001807A6"/>
    <w:rsid w:val="001837E0"/>
    <w:rsid w:val="00184014"/>
    <w:rsid w:val="00192008"/>
    <w:rsid w:val="001C0E68"/>
    <w:rsid w:val="001C4B6F"/>
    <w:rsid w:val="001D0BF1"/>
    <w:rsid w:val="001D2DE2"/>
    <w:rsid w:val="001E3120"/>
    <w:rsid w:val="001E7E0C"/>
    <w:rsid w:val="001F0BB0"/>
    <w:rsid w:val="001F4E6D"/>
    <w:rsid w:val="001F6140"/>
    <w:rsid w:val="002028EC"/>
    <w:rsid w:val="00203573"/>
    <w:rsid w:val="0020597D"/>
    <w:rsid w:val="00213B4C"/>
    <w:rsid w:val="0022350D"/>
    <w:rsid w:val="00224098"/>
    <w:rsid w:val="002253B0"/>
    <w:rsid w:val="00227F3F"/>
    <w:rsid w:val="00233C10"/>
    <w:rsid w:val="00236D54"/>
    <w:rsid w:val="00241D8C"/>
    <w:rsid w:val="00241FDB"/>
    <w:rsid w:val="0024720C"/>
    <w:rsid w:val="00256D53"/>
    <w:rsid w:val="00257708"/>
    <w:rsid w:val="002617AE"/>
    <w:rsid w:val="002638D0"/>
    <w:rsid w:val="002647D3"/>
    <w:rsid w:val="00275EAE"/>
    <w:rsid w:val="002947D6"/>
    <w:rsid w:val="00294998"/>
    <w:rsid w:val="00297F18"/>
    <w:rsid w:val="002A1945"/>
    <w:rsid w:val="002B2958"/>
    <w:rsid w:val="002B3FC8"/>
    <w:rsid w:val="002C12E5"/>
    <w:rsid w:val="002C6A42"/>
    <w:rsid w:val="002D23C5"/>
    <w:rsid w:val="002D6137"/>
    <w:rsid w:val="002D7CB6"/>
    <w:rsid w:val="002E7E61"/>
    <w:rsid w:val="002F0178"/>
    <w:rsid w:val="002F05E5"/>
    <w:rsid w:val="002F254D"/>
    <w:rsid w:val="002F30E4"/>
    <w:rsid w:val="00306FA8"/>
    <w:rsid w:val="00307140"/>
    <w:rsid w:val="00316DFF"/>
    <w:rsid w:val="00325B57"/>
    <w:rsid w:val="003276C9"/>
    <w:rsid w:val="00336056"/>
    <w:rsid w:val="003544E1"/>
    <w:rsid w:val="00366398"/>
    <w:rsid w:val="0038730F"/>
    <w:rsid w:val="003A0632"/>
    <w:rsid w:val="003A30E5"/>
    <w:rsid w:val="003A6ADF"/>
    <w:rsid w:val="003B252D"/>
    <w:rsid w:val="003B5928"/>
    <w:rsid w:val="003C1574"/>
    <w:rsid w:val="003D3627"/>
    <w:rsid w:val="003D380F"/>
    <w:rsid w:val="003E160D"/>
    <w:rsid w:val="003E6527"/>
    <w:rsid w:val="003F1D5F"/>
    <w:rsid w:val="00405128"/>
    <w:rsid w:val="00406CFF"/>
    <w:rsid w:val="00412424"/>
    <w:rsid w:val="00416B25"/>
    <w:rsid w:val="00420592"/>
    <w:rsid w:val="00424053"/>
    <w:rsid w:val="00426651"/>
    <w:rsid w:val="004319E0"/>
    <w:rsid w:val="00437E8C"/>
    <w:rsid w:val="00440225"/>
    <w:rsid w:val="00455EDC"/>
    <w:rsid w:val="00456E58"/>
    <w:rsid w:val="004726BC"/>
    <w:rsid w:val="00474105"/>
    <w:rsid w:val="00480E6E"/>
    <w:rsid w:val="00486277"/>
    <w:rsid w:val="00491871"/>
    <w:rsid w:val="00494CF6"/>
    <w:rsid w:val="00495F8D"/>
    <w:rsid w:val="004A1FAE"/>
    <w:rsid w:val="004A32FF"/>
    <w:rsid w:val="004B06EB"/>
    <w:rsid w:val="004B6AD0"/>
    <w:rsid w:val="004B6ADD"/>
    <w:rsid w:val="004C2D5D"/>
    <w:rsid w:val="004C33E1"/>
    <w:rsid w:val="004E01EB"/>
    <w:rsid w:val="004E23D1"/>
    <w:rsid w:val="004E2794"/>
    <w:rsid w:val="00506735"/>
    <w:rsid w:val="00510392"/>
    <w:rsid w:val="00513E2A"/>
    <w:rsid w:val="00530F80"/>
    <w:rsid w:val="00542B0F"/>
    <w:rsid w:val="00566A35"/>
    <w:rsid w:val="0056701E"/>
    <w:rsid w:val="005740D7"/>
    <w:rsid w:val="005A0F26"/>
    <w:rsid w:val="005A1B10"/>
    <w:rsid w:val="005A6850"/>
    <w:rsid w:val="005B1B1B"/>
    <w:rsid w:val="005B5D14"/>
    <w:rsid w:val="005C20D5"/>
    <w:rsid w:val="005C5707"/>
    <w:rsid w:val="005C5932"/>
    <w:rsid w:val="005D3CA7"/>
    <w:rsid w:val="005D4CC1"/>
    <w:rsid w:val="005D71D7"/>
    <w:rsid w:val="005F4B91"/>
    <w:rsid w:val="005F55D2"/>
    <w:rsid w:val="005F6C2F"/>
    <w:rsid w:val="0062312F"/>
    <w:rsid w:val="00625ED1"/>
    <w:rsid w:val="00625F2C"/>
    <w:rsid w:val="006400AF"/>
    <w:rsid w:val="00645025"/>
    <w:rsid w:val="00654CB8"/>
    <w:rsid w:val="006618E9"/>
    <w:rsid w:val="00680FB7"/>
    <w:rsid w:val="00681903"/>
    <w:rsid w:val="0068194B"/>
    <w:rsid w:val="00692703"/>
    <w:rsid w:val="006A1962"/>
    <w:rsid w:val="006A3492"/>
    <w:rsid w:val="006B5D48"/>
    <w:rsid w:val="006B7D7B"/>
    <w:rsid w:val="006C1A5E"/>
    <w:rsid w:val="006D4B04"/>
    <w:rsid w:val="006E1507"/>
    <w:rsid w:val="006E723E"/>
    <w:rsid w:val="006F2F30"/>
    <w:rsid w:val="006F33BB"/>
    <w:rsid w:val="00712D8B"/>
    <w:rsid w:val="00714C9F"/>
    <w:rsid w:val="00721BE8"/>
    <w:rsid w:val="007273B7"/>
    <w:rsid w:val="0073149A"/>
    <w:rsid w:val="00733E0A"/>
    <w:rsid w:val="0074403D"/>
    <w:rsid w:val="00746D44"/>
    <w:rsid w:val="007536AD"/>
    <w:rsid w:val="007538DC"/>
    <w:rsid w:val="00757803"/>
    <w:rsid w:val="00765FC9"/>
    <w:rsid w:val="00766C26"/>
    <w:rsid w:val="0079206B"/>
    <w:rsid w:val="00796076"/>
    <w:rsid w:val="007970D9"/>
    <w:rsid w:val="007C0566"/>
    <w:rsid w:val="007C606B"/>
    <w:rsid w:val="007E0C73"/>
    <w:rsid w:val="007E6A61"/>
    <w:rsid w:val="00801140"/>
    <w:rsid w:val="00803404"/>
    <w:rsid w:val="00834955"/>
    <w:rsid w:val="008501F8"/>
    <w:rsid w:val="00855B59"/>
    <w:rsid w:val="00860461"/>
    <w:rsid w:val="0086487C"/>
    <w:rsid w:val="00870B20"/>
    <w:rsid w:val="008829F8"/>
    <w:rsid w:val="00885897"/>
    <w:rsid w:val="008966FF"/>
    <w:rsid w:val="008A2CFE"/>
    <w:rsid w:val="008A6538"/>
    <w:rsid w:val="008C6B44"/>
    <w:rsid w:val="008C7056"/>
    <w:rsid w:val="008F1386"/>
    <w:rsid w:val="008F3B14"/>
    <w:rsid w:val="00901899"/>
    <w:rsid w:val="0090344B"/>
    <w:rsid w:val="0090380C"/>
    <w:rsid w:val="00905715"/>
    <w:rsid w:val="0091321E"/>
    <w:rsid w:val="00913946"/>
    <w:rsid w:val="0092726B"/>
    <w:rsid w:val="009361BA"/>
    <w:rsid w:val="00944F78"/>
    <w:rsid w:val="00945366"/>
    <w:rsid w:val="009510E7"/>
    <w:rsid w:val="00952C89"/>
    <w:rsid w:val="009571D8"/>
    <w:rsid w:val="009650EA"/>
    <w:rsid w:val="0097790C"/>
    <w:rsid w:val="0098506E"/>
    <w:rsid w:val="00997F47"/>
    <w:rsid w:val="009A44CE"/>
    <w:rsid w:val="009B370C"/>
    <w:rsid w:val="009B5178"/>
    <w:rsid w:val="009C4DFC"/>
    <w:rsid w:val="009D44F8"/>
    <w:rsid w:val="009E3160"/>
    <w:rsid w:val="009F220C"/>
    <w:rsid w:val="009F3B05"/>
    <w:rsid w:val="009F4931"/>
    <w:rsid w:val="00A02805"/>
    <w:rsid w:val="00A06343"/>
    <w:rsid w:val="00A14534"/>
    <w:rsid w:val="00A16DAA"/>
    <w:rsid w:val="00A24162"/>
    <w:rsid w:val="00A25023"/>
    <w:rsid w:val="00A270EA"/>
    <w:rsid w:val="00A27DA6"/>
    <w:rsid w:val="00A34BA2"/>
    <w:rsid w:val="00A36F27"/>
    <w:rsid w:val="00A42E32"/>
    <w:rsid w:val="00A45263"/>
    <w:rsid w:val="00A4668A"/>
    <w:rsid w:val="00A46E63"/>
    <w:rsid w:val="00A51DC5"/>
    <w:rsid w:val="00A53DE1"/>
    <w:rsid w:val="00A5646E"/>
    <w:rsid w:val="00A615E1"/>
    <w:rsid w:val="00A62633"/>
    <w:rsid w:val="00A755E8"/>
    <w:rsid w:val="00A830D8"/>
    <w:rsid w:val="00A83596"/>
    <w:rsid w:val="00A93A5D"/>
    <w:rsid w:val="00AB1C41"/>
    <w:rsid w:val="00AB32F8"/>
    <w:rsid w:val="00AB610B"/>
    <w:rsid w:val="00AC3293"/>
    <w:rsid w:val="00AD360E"/>
    <w:rsid w:val="00AD40FB"/>
    <w:rsid w:val="00AD782D"/>
    <w:rsid w:val="00AE7650"/>
    <w:rsid w:val="00AF74EB"/>
    <w:rsid w:val="00B00645"/>
    <w:rsid w:val="00B10EBE"/>
    <w:rsid w:val="00B16257"/>
    <w:rsid w:val="00B236F1"/>
    <w:rsid w:val="00B50F99"/>
    <w:rsid w:val="00B51D1B"/>
    <w:rsid w:val="00B540F4"/>
    <w:rsid w:val="00B60FD0"/>
    <w:rsid w:val="00B622DF"/>
    <w:rsid w:val="00B6332A"/>
    <w:rsid w:val="00B63D6C"/>
    <w:rsid w:val="00B8071E"/>
    <w:rsid w:val="00B81760"/>
    <w:rsid w:val="00B8494C"/>
    <w:rsid w:val="00B9553B"/>
    <w:rsid w:val="00BA1546"/>
    <w:rsid w:val="00BA1858"/>
    <w:rsid w:val="00BB4E51"/>
    <w:rsid w:val="00BD431F"/>
    <w:rsid w:val="00BE1E21"/>
    <w:rsid w:val="00BE423E"/>
    <w:rsid w:val="00BF61AC"/>
    <w:rsid w:val="00C10C58"/>
    <w:rsid w:val="00C211AE"/>
    <w:rsid w:val="00C47FA6"/>
    <w:rsid w:val="00C5251A"/>
    <w:rsid w:val="00C55A95"/>
    <w:rsid w:val="00C57FC6"/>
    <w:rsid w:val="00C66A7D"/>
    <w:rsid w:val="00C779DA"/>
    <w:rsid w:val="00C814F7"/>
    <w:rsid w:val="00C824E5"/>
    <w:rsid w:val="00CA4B4D"/>
    <w:rsid w:val="00CB35C3"/>
    <w:rsid w:val="00CB47B8"/>
    <w:rsid w:val="00CD323D"/>
    <w:rsid w:val="00CE4030"/>
    <w:rsid w:val="00CE5BA4"/>
    <w:rsid w:val="00CE64B3"/>
    <w:rsid w:val="00CF1A49"/>
    <w:rsid w:val="00CF3F53"/>
    <w:rsid w:val="00D0630C"/>
    <w:rsid w:val="00D0642E"/>
    <w:rsid w:val="00D243A9"/>
    <w:rsid w:val="00D305E5"/>
    <w:rsid w:val="00D37CD3"/>
    <w:rsid w:val="00D66A52"/>
    <w:rsid w:val="00D66EFA"/>
    <w:rsid w:val="00D72A2D"/>
    <w:rsid w:val="00D800ED"/>
    <w:rsid w:val="00D9521A"/>
    <w:rsid w:val="00D9577D"/>
    <w:rsid w:val="00DA3914"/>
    <w:rsid w:val="00DA59AA"/>
    <w:rsid w:val="00DB129B"/>
    <w:rsid w:val="00DB30A0"/>
    <w:rsid w:val="00DB6915"/>
    <w:rsid w:val="00DB7E1E"/>
    <w:rsid w:val="00DC1B78"/>
    <w:rsid w:val="00DC25DD"/>
    <w:rsid w:val="00DC2A2F"/>
    <w:rsid w:val="00DC600B"/>
    <w:rsid w:val="00DD2726"/>
    <w:rsid w:val="00DE0FAA"/>
    <w:rsid w:val="00DE136D"/>
    <w:rsid w:val="00DE6534"/>
    <w:rsid w:val="00DF4D6C"/>
    <w:rsid w:val="00E01923"/>
    <w:rsid w:val="00E074BE"/>
    <w:rsid w:val="00E14498"/>
    <w:rsid w:val="00E2397A"/>
    <w:rsid w:val="00E254DB"/>
    <w:rsid w:val="00E300FC"/>
    <w:rsid w:val="00E3210A"/>
    <w:rsid w:val="00E32647"/>
    <w:rsid w:val="00E362BD"/>
    <w:rsid w:val="00E362DB"/>
    <w:rsid w:val="00E42C55"/>
    <w:rsid w:val="00E5632B"/>
    <w:rsid w:val="00E62908"/>
    <w:rsid w:val="00E67E25"/>
    <w:rsid w:val="00E70240"/>
    <w:rsid w:val="00E71E6B"/>
    <w:rsid w:val="00E81CC5"/>
    <w:rsid w:val="00E85A87"/>
    <w:rsid w:val="00E85B4A"/>
    <w:rsid w:val="00E9528E"/>
    <w:rsid w:val="00EA5099"/>
    <w:rsid w:val="00EA78B2"/>
    <w:rsid w:val="00EC1351"/>
    <w:rsid w:val="00EC4CBF"/>
    <w:rsid w:val="00EE2CA8"/>
    <w:rsid w:val="00EF17E8"/>
    <w:rsid w:val="00EF51D9"/>
    <w:rsid w:val="00EF52B0"/>
    <w:rsid w:val="00EF5E28"/>
    <w:rsid w:val="00F130DD"/>
    <w:rsid w:val="00F24884"/>
    <w:rsid w:val="00F3373B"/>
    <w:rsid w:val="00F34063"/>
    <w:rsid w:val="00F476C4"/>
    <w:rsid w:val="00F54579"/>
    <w:rsid w:val="00F56583"/>
    <w:rsid w:val="00F57272"/>
    <w:rsid w:val="00F61DF9"/>
    <w:rsid w:val="00F81960"/>
    <w:rsid w:val="00F8769D"/>
    <w:rsid w:val="00F9350C"/>
    <w:rsid w:val="00F94EB5"/>
    <w:rsid w:val="00F9624D"/>
    <w:rsid w:val="00FA2769"/>
    <w:rsid w:val="00FB31C1"/>
    <w:rsid w:val="00FB58F2"/>
    <w:rsid w:val="00FB7276"/>
    <w:rsid w:val="00FC6AEA"/>
    <w:rsid w:val="00FD00AB"/>
    <w:rsid w:val="00FD0357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4F7AC"/>
  <w15:chartTrackingRefBased/>
  <w15:docId w15:val="{294A3D38-5C9F-4100-AC7D-5D6AA464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F5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57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j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7FCA0A1E7E4786A88C48F994689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0DC70-9C0F-40EA-9BEE-241EB6F60481}"/>
      </w:docPartPr>
      <w:docPartBody>
        <w:p w:rsidR="006209A8" w:rsidRDefault="00B64072">
          <w:pPr>
            <w:pStyle w:val="E97FCA0A1E7E4786A88C48F994689C74"/>
          </w:pPr>
          <w:r w:rsidRPr="00CF1A49">
            <w:t>Address</w:t>
          </w:r>
        </w:p>
      </w:docPartBody>
    </w:docPart>
    <w:docPart>
      <w:docPartPr>
        <w:name w:val="B54248595B7C431C958B5BAD3985A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465BB-3AEA-4864-A4A7-4C8A74C9047E}"/>
      </w:docPartPr>
      <w:docPartBody>
        <w:p w:rsidR="006209A8" w:rsidRDefault="00B64072">
          <w:pPr>
            <w:pStyle w:val="B54248595B7C431C958B5BAD3985AF72"/>
          </w:pPr>
          <w:r w:rsidRPr="00CF1A49">
            <w:t>·</w:t>
          </w:r>
        </w:p>
      </w:docPartBody>
    </w:docPart>
    <w:docPart>
      <w:docPartPr>
        <w:name w:val="82717693A23F4EF595DB582A741C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B2CA-4334-4580-9579-3D9B5D827C2B}"/>
      </w:docPartPr>
      <w:docPartBody>
        <w:p w:rsidR="006209A8" w:rsidRDefault="00B64072">
          <w:pPr>
            <w:pStyle w:val="82717693A23F4EF595DB582A741CB7DF"/>
          </w:pPr>
          <w:r w:rsidRPr="00CF1A49">
            <w:t>·</w:t>
          </w:r>
        </w:p>
      </w:docPartBody>
    </w:docPart>
    <w:docPart>
      <w:docPartPr>
        <w:name w:val="614CC3341BA04F93B531541DA2CB4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1044D-D4B6-4C51-A5E1-4F7F1119698A}"/>
      </w:docPartPr>
      <w:docPartBody>
        <w:p w:rsidR="006209A8" w:rsidRDefault="00B64072">
          <w:pPr>
            <w:pStyle w:val="614CC3341BA04F93B531541DA2CB47DC"/>
          </w:pPr>
          <w:r w:rsidRPr="00CF1A49">
            <w:t>·</w:t>
          </w:r>
        </w:p>
      </w:docPartBody>
    </w:docPart>
    <w:docPart>
      <w:docPartPr>
        <w:name w:val="B8CB00D4E0E14D03980D6C569560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D5E30-EED9-41FD-A47E-72C818DF0657}"/>
      </w:docPartPr>
      <w:docPartBody>
        <w:p w:rsidR="009A47D9" w:rsidRDefault="00A446FB" w:rsidP="00A446FB">
          <w:pPr>
            <w:pStyle w:val="B8CB00D4E0E14D03980D6C569560F7CD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72"/>
    <w:rsid w:val="00321F28"/>
    <w:rsid w:val="005C6A28"/>
    <w:rsid w:val="006209A8"/>
    <w:rsid w:val="00810FE7"/>
    <w:rsid w:val="009A47D9"/>
    <w:rsid w:val="009D3E98"/>
    <w:rsid w:val="00A446FB"/>
    <w:rsid w:val="00B64072"/>
    <w:rsid w:val="00F0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50DAE6CE041A7B1FF95C359A1C3BD">
    <w:name w:val="12450DAE6CE041A7B1FF95C359A1C3B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555EB46201D4A60ABA5B047B88E2270">
    <w:name w:val="E555EB46201D4A60ABA5B047B88E2270"/>
  </w:style>
  <w:style w:type="paragraph" w:customStyle="1" w:styleId="E97FCA0A1E7E4786A88C48F994689C74">
    <w:name w:val="E97FCA0A1E7E4786A88C48F994689C74"/>
  </w:style>
  <w:style w:type="paragraph" w:customStyle="1" w:styleId="B54248595B7C431C958B5BAD3985AF72">
    <w:name w:val="B54248595B7C431C958B5BAD3985AF72"/>
  </w:style>
  <w:style w:type="paragraph" w:customStyle="1" w:styleId="4FEA37EB16A34CC288EEE71CFF1675AA">
    <w:name w:val="4FEA37EB16A34CC288EEE71CFF1675AA"/>
  </w:style>
  <w:style w:type="paragraph" w:customStyle="1" w:styleId="0B04F982FD264436A27CF040A608B7B9">
    <w:name w:val="0B04F982FD264436A27CF040A608B7B9"/>
  </w:style>
  <w:style w:type="paragraph" w:customStyle="1" w:styleId="82717693A23F4EF595DB582A741CB7DF">
    <w:name w:val="82717693A23F4EF595DB582A741CB7DF"/>
  </w:style>
  <w:style w:type="paragraph" w:customStyle="1" w:styleId="B8AA41FA2EB940BBBD2D05D9F359B4BE">
    <w:name w:val="B8AA41FA2EB940BBBD2D05D9F359B4BE"/>
  </w:style>
  <w:style w:type="paragraph" w:customStyle="1" w:styleId="614CC3341BA04F93B531541DA2CB47DC">
    <w:name w:val="614CC3341BA04F93B531541DA2CB47DC"/>
  </w:style>
  <w:style w:type="paragraph" w:customStyle="1" w:styleId="A97158A12D154B819E65CB66F4FD679C">
    <w:name w:val="A97158A12D154B819E65CB66F4FD679C"/>
  </w:style>
  <w:style w:type="paragraph" w:customStyle="1" w:styleId="BA2264CE1BE946B6A518F79DC8764253">
    <w:name w:val="BA2264CE1BE946B6A518F79DC8764253"/>
  </w:style>
  <w:style w:type="paragraph" w:customStyle="1" w:styleId="3BF7A0CD3E944A4DB787A153931F011F">
    <w:name w:val="3BF7A0CD3E944A4DB787A153931F011F"/>
  </w:style>
  <w:style w:type="paragraph" w:customStyle="1" w:styleId="5768BAE7CA7C462E893608B97981DA35">
    <w:name w:val="5768BAE7CA7C462E893608B97981DA35"/>
  </w:style>
  <w:style w:type="paragraph" w:customStyle="1" w:styleId="F2C587349CF244E49B982908312C3C70">
    <w:name w:val="F2C587349CF244E49B982908312C3C70"/>
  </w:style>
  <w:style w:type="paragraph" w:customStyle="1" w:styleId="28D58141A0264FCC9DC78855B024FC48">
    <w:name w:val="28D58141A0264FCC9DC78855B024FC4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A3F21B875294815A0CCEAF5CEA16F02">
    <w:name w:val="8A3F21B875294815A0CCEAF5CEA16F02"/>
  </w:style>
  <w:style w:type="paragraph" w:customStyle="1" w:styleId="E0479B293F4E490E90FC8F126EB16161">
    <w:name w:val="E0479B293F4E490E90FC8F126EB16161"/>
  </w:style>
  <w:style w:type="paragraph" w:customStyle="1" w:styleId="EA472BCA1B9444B9B45D72E28DF9C0B7">
    <w:name w:val="EA472BCA1B9444B9B45D72E28DF9C0B7"/>
  </w:style>
  <w:style w:type="paragraph" w:customStyle="1" w:styleId="2AEC78D9250649D9B262B520D212B9F8">
    <w:name w:val="2AEC78D9250649D9B262B520D212B9F8"/>
  </w:style>
  <w:style w:type="paragraph" w:customStyle="1" w:styleId="68DC268B15124426A334944ECB76ACE5">
    <w:name w:val="68DC268B15124426A334944ECB76ACE5"/>
  </w:style>
  <w:style w:type="paragraph" w:customStyle="1" w:styleId="BCB173FA30D2489DAD15487CF4E2514F">
    <w:name w:val="BCB173FA30D2489DAD15487CF4E2514F"/>
  </w:style>
  <w:style w:type="paragraph" w:customStyle="1" w:styleId="C70519A774EF425198DA3F2A72789892">
    <w:name w:val="C70519A774EF425198DA3F2A72789892"/>
  </w:style>
  <w:style w:type="paragraph" w:customStyle="1" w:styleId="39809C2EF0D74E4DA99846A7CC3491EB">
    <w:name w:val="39809C2EF0D74E4DA99846A7CC3491EB"/>
  </w:style>
  <w:style w:type="paragraph" w:customStyle="1" w:styleId="D17410E15F7E438D98C14EC02AB07B31">
    <w:name w:val="D17410E15F7E438D98C14EC02AB07B31"/>
  </w:style>
  <w:style w:type="paragraph" w:customStyle="1" w:styleId="E9E2DA08BB2F4463AA8D7A5C22A1F740">
    <w:name w:val="E9E2DA08BB2F4463AA8D7A5C22A1F740"/>
  </w:style>
  <w:style w:type="paragraph" w:customStyle="1" w:styleId="5CA79E35795143CBBC8295D95934B6A6">
    <w:name w:val="5CA79E35795143CBBC8295D95934B6A6"/>
  </w:style>
  <w:style w:type="paragraph" w:customStyle="1" w:styleId="DE8AA2C2A24446079DD5CCDB9537BE84">
    <w:name w:val="DE8AA2C2A24446079DD5CCDB9537BE84"/>
  </w:style>
  <w:style w:type="paragraph" w:customStyle="1" w:styleId="2E742EDD4D0C4512855BA03358BDB7C4">
    <w:name w:val="2E742EDD4D0C4512855BA03358BDB7C4"/>
  </w:style>
  <w:style w:type="paragraph" w:customStyle="1" w:styleId="355DC96BBC95431DB90645243AD08975">
    <w:name w:val="355DC96BBC95431DB90645243AD08975"/>
  </w:style>
  <w:style w:type="paragraph" w:customStyle="1" w:styleId="559E49901AFA416086CE66049637652B">
    <w:name w:val="559E49901AFA416086CE66049637652B"/>
  </w:style>
  <w:style w:type="paragraph" w:customStyle="1" w:styleId="50839A9210C14459A694630CF47EE68A">
    <w:name w:val="50839A9210C14459A694630CF47EE68A"/>
  </w:style>
  <w:style w:type="paragraph" w:customStyle="1" w:styleId="B7ACB70A6C134450B386691AD1A5D049">
    <w:name w:val="B7ACB70A6C134450B386691AD1A5D049"/>
  </w:style>
  <w:style w:type="paragraph" w:customStyle="1" w:styleId="0796FB86BE704871AB2ACB147A2EFD82">
    <w:name w:val="0796FB86BE704871AB2ACB147A2EFD82"/>
  </w:style>
  <w:style w:type="paragraph" w:customStyle="1" w:styleId="EB8387F46684417E86F15C70DC861A68">
    <w:name w:val="EB8387F46684417E86F15C70DC861A68"/>
  </w:style>
  <w:style w:type="paragraph" w:customStyle="1" w:styleId="51BE6D1972384584B207697B4748385B">
    <w:name w:val="51BE6D1972384584B207697B4748385B"/>
  </w:style>
  <w:style w:type="paragraph" w:customStyle="1" w:styleId="C55DB4759C244113B1F2F7A26FAD31C6">
    <w:name w:val="C55DB4759C244113B1F2F7A26FAD31C6"/>
  </w:style>
  <w:style w:type="paragraph" w:customStyle="1" w:styleId="4C96718663084265B3E59C76A4DB23EB">
    <w:name w:val="4C96718663084265B3E59C76A4DB23EB"/>
  </w:style>
  <w:style w:type="paragraph" w:customStyle="1" w:styleId="7AC5ED3CA334424D9ED2C78D174DF428">
    <w:name w:val="7AC5ED3CA334424D9ED2C78D174DF428"/>
  </w:style>
  <w:style w:type="paragraph" w:customStyle="1" w:styleId="D6606D7BAECF44309BF6BC6E6FA834F8">
    <w:name w:val="D6606D7BAECF44309BF6BC6E6FA834F8"/>
  </w:style>
  <w:style w:type="paragraph" w:customStyle="1" w:styleId="7BC45DB1439A480F9F72634E5769A508">
    <w:name w:val="7BC45DB1439A480F9F72634E5769A508"/>
  </w:style>
  <w:style w:type="paragraph" w:customStyle="1" w:styleId="D0052EF6FD4146A49FD623762F8C8991">
    <w:name w:val="D0052EF6FD4146A49FD623762F8C8991"/>
  </w:style>
  <w:style w:type="paragraph" w:customStyle="1" w:styleId="B7BAB1F312AF4AE3BAA144C17978692A">
    <w:name w:val="B7BAB1F312AF4AE3BAA144C17978692A"/>
    <w:rsid w:val="006209A8"/>
  </w:style>
  <w:style w:type="paragraph" w:customStyle="1" w:styleId="3F3273B4A67D4A5DA5B8070E73BDC193">
    <w:name w:val="3F3273B4A67D4A5DA5B8070E73BDC193"/>
    <w:rsid w:val="006209A8"/>
  </w:style>
  <w:style w:type="paragraph" w:customStyle="1" w:styleId="F944A83C6F4B4B29A35170086ADA32BB">
    <w:name w:val="F944A83C6F4B4B29A35170086ADA32BB"/>
    <w:rsid w:val="006209A8"/>
  </w:style>
  <w:style w:type="paragraph" w:customStyle="1" w:styleId="B8CB00D4E0E14D03980D6C569560F7CD">
    <w:name w:val="B8CB00D4E0E14D03980D6C569560F7CD"/>
    <w:rsid w:val="00A44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Jones</dc:creator>
  <cp:keywords/>
  <dc:description/>
  <cp:lastModifiedBy>Emmanuel Jones</cp:lastModifiedBy>
  <cp:revision>120</cp:revision>
  <cp:lastPrinted>2020-08-01T12:56:00Z</cp:lastPrinted>
  <dcterms:created xsi:type="dcterms:W3CDTF">2019-12-22T03:14:00Z</dcterms:created>
  <dcterms:modified xsi:type="dcterms:W3CDTF">2020-08-11T00:21:00Z</dcterms:modified>
  <cp:category/>
</cp:coreProperties>
</file>